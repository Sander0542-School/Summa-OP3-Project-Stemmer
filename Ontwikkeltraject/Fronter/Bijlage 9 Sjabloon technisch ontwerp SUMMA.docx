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6424C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Sander Jochems</w:t>
                </w:r>
              </w:p>
              <w:p w:rsidR="003B21D4" w:rsidRPr="003B21D4" w:rsidRDefault="006424C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/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57A02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Een stemwebsite voor de gemeenteverkiezing</w:t>
                </w:r>
                <w:r w:rsidR="00721FC3">
                  <w:rPr>
                    <w:i/>
                    <w:sz w:val="28"/>
                    <w:szCs w:val="28"/>
                  </w:rPr>
                  <w:t>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4201795</wp:posOffset>
            </wp:positionV>
            <wp:extent cx="3977640" cy="2243455"/>
            <wp:effectExtent l="0" t="0" r="3810" b="4445"/>
            <wp:wrapThrough wrapText="bothSides">
              <wp:wrapPolygon edited="0">
                <wp:start x="0" y="0"/>
                <wp:lineTo x="0" y="21459"/>
                <wp:lineTo x="21517" y="21459"/>
                <wp:lineTo x="21517" y="0"/>
                <wp:lineTo x="0" y="0"/>
              </wp:wrapPolygon>
            </wp:wrapThrough>
            <wp:docPr id="2" name="Afbeelding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75444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0" w:name="_Toc441224800"/>
      <w:bookmarkStart w:id="1" w:name="_Toc462307482"/>
      <w:bookmarkStart w:id="2" w:name="_Toc435780368"/>
      <w:r w:rsidRPr="002D5490">
        <w:lastRenderedPageBreak/>
        <w:t>Technische specificaties</w:t>
      </w:r>
      <w:bookmarkEnd w:id="0"/>
      <w:bookmarkEnd w:id="1"/>
    </w:p>
    <w:p w:rsidR="005F278E" w:rsidRPr="005F278E" w:rsidRDefault="005F278E" w:rsidP="005F278E">
      <w:pPr>
        <w:rPr>
          <w:i/>
          <w:highlight w:val="lightGray"/>
        </w:rPr>
      </w:pPr>
      <w:r w:rsidRPr="005F278E">
        <w:rPr>
          <w:i/>
          <w:highlight w:val="lightGray"/>
        </w:rPr>
        <w:t xml:space="preserve">Werk het functioneel en grafisch ontwerp uit naar technische specificaties. Gebruik hierbij indien mogelijk schematechnieken (bijv. </w:t>
      </w:r>
      <w:proofErr w:type="spellStart"/>
      <w:r w:rsidRPr="005F278E">
        <w:rPr>
          <w:i/>
          <w:highlight w:val="lightGray"/>
        </w:rPr>
        <w:t>Sequence</w:t>
      </w:r>
      <w:proofErr w:type="spellEnd"/>
      <w:r w:rsidRPr="005F278E">
        <w:rPr>
          <w:i/>
          <w:highlight w:val="lightGray"/>
        </w:rPr>
        <w:t xml:space="preserve"> Diagram, Activity Diagram, Class Diagram).</w:t>
      </w:r>
    </w:p>
    <w:p w:rsidR="005F278E" w:rsidRPr="005F278E" w:rsidRDefault="005F278E" w:rsidP="005F278E">
      <w:pPr>
        <w:rPr>
          <w:i/>
        </w:rPr>
      </w:pPr>
      <w:r w:rsidRPr="005F278E">
        <w:rPr>
          <w:i/>
          <w:highlight w:val="lightGray"/>
        </w:rPr>
        <w:t>Je dient ervoor te zorgen dat de oplossing / uitwerking haalbaar en  realistisch is.</w:t>
      </w:r>
    </w:p>
    <w:p w:rsidR="005F278E" w:rsidRDefault="005F27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3" w:name="_Toc447881112"/>
      <w:bookmarkEnd w:id="2"/>
      <w:r>
        <w:rPr>
          <w:szCs w:val="48"/>
        </w:rPr>
        <w:br w:type="page"/>
      </w: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4" w:name="_Toc462307483"/>
      <w:r w:rsidRPr="002D5490">
        <w:lastRenderedPageBreak/>
        <w:t>Relationeel datamodel</w:t>
      </w:r>
      <w:bookmarkEnd w:id="3"/>
      <w:bookmarkEnd w:id="4"/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Normaliseer de overzichten en eventueel formulieren. Gebruik hiervoor de 0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tot en met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Voeg de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normaalvormen samen tot een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 xml:space="preserve">Maak op basis van de samenvoeging het </w:t>
      </w:r>
      <w:proofErr w:type="spellStart"/>
      <w:r w:rsidRPr="005F278E">
        <w:rPr>
          <w:i/>
          <w:highlight w:val="lightGray"/>
        </w:rPr>
        <w:t>EntiteitRelatieDiagram</w:t>
      </w:r>
      <w:proofErr w:type="spellEnd"/>
      <w:r w:rsidRPr="005F278E">
        <w:rPr>
          <w:i/>
          <w:highlight w:val="lightGray"/>
        </w:rPr>
        <w:t xml:space="preserve"> (ERD), waarin duidelijk naar voren komt: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entiteiten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eigenschappen of attributen gebruikt worden en bij welke entiteiten zij horen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sleutels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relaties er zijn.</w:t>
      </w:r>
    </w:p>
    <w:p w:rsidR="005F278E" w:rsidRPr="002D5490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</w:pPr>
      <w:r w:rsidRPr="005F278E">
        <w:rPr>
          <w:i/>
          <w:highlight w:val="lightGray"/>
        </w:rPr>
        <w:t xml:space="preserve">Maak op basis van het ERD de </w:t>
      </w:r>
      <w:proofErr w:type="spellStart"/>
      <w:r w:rsidRPr="005F278E">
        <w:rPr>
          <w:i/>
          <w:highlight w:val="lightGray"/>
        </w:rPr>
        <w:t>datadictionary</w:t>
      </w:r>
      <w:proofErr w:type="spellEnd"/>
      <w:r w:rsidRPr="005F278E">
        <w:rPr>
          <w:i/>
          <w:highlight w:val="lightGray"/>
        </w:rPr>
        <w:t>. Gebruik daarvoor het onderstaand schema per entiteit:</w:t>
      </w: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/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DC5C9A">
            <w:pPr>
              <w:tabs>
                <w:tab w:val="center" w:pos="802"/>
              </w:tabs>
            </w:pPr>
            <w:r w:rsidRPr="005F278E">
              <w:t>…</w:t>
            </w:r>
            <w:r w:rsidR="00DC5C9A">
              <w:tab/>
            </w:r>
            <w:bookmarkStart w:id="5" w:name="_GoBack"/>
            <w:bookmarkEnd w:id="5"/>
          </w:p>
        </w:tc>
        <w:tc>
          <w:tcPr>
            <w:tcW w:w="804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</w:tbl>
    <w:p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5"/>
      <w:footerReference w:type="default" r:id="rId16"/>
      <w:footerReference w:type="first" r:id="rId1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449" w:rsidRDefault="00754449" w:rsidP="00E15D68">
      <w:pPr>
        <w:spacing w:line="240" w:lineRule="auto"/>
      </w:pPr>
      <w:r>
        <w:separator/>
      </w:r>
    </w:p>
  </w:endnote>
  <w:endnote w:type="continuationSeparator" w:id="0">
    <w:p w:rsidR="00754449" w:rsidRDefault="0075444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C9A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754449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449" w:rsidRDefault="00754449" w:rsidP="00E15D68">
      <w:pPr>
        <w:spacing w:line="240" w:lineRule="auto"/>
      </w:pPr>
      <w:r>
        <w:separator/>
      </w:r>
    </w:p>
  </w:footnote>
  <w:footnote w:type="continuationSeparator" w:id="0">
    <w:p w:rsidR="00754449" w:rsidRDefault="0075444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754449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A5158"/>
    <w:rsid w:val="005C4722"/>
    <w:rsid w:val="005F278E"/>
    <w:rsid w:val="0061661E"/>
    <w:rsid w:val="0064170A"/>
    <w:rsid w:val="006424C6"/>
    <w:rsid w:val="00657A02"/>
    <w:rsid w:val="0066776B"/>
    <w:rsid w:val="006807FF"/>
    <w:rsid w:val="00690BDC"/>
    <w:rsid w:val="006A635D"/>
    <w:rsid w:val="006B4DEC"/>
    <w:rsid w:val="006F636C"/>
    <w:rsid w:val="00721FC3"/>
    <w:rsid w:val="007320EA"/>
    <w:rsid w:val="00737DA4"/>
    <w:rsid w:val="007423FD"/>
    <w:rsid w:val="00742BBC"/>
    <w:rsid w:val="00754449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4CE0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C5C9A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B09FD"/>
  <w15:docId w15:val="{4A0EFD58-B885-4B75-9E33-25C87FBC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google.nl/url?sa=i&amp;rct=j&amp;q=&amp;esrc=s&amp;source=images&amp;cd=&amp;cad=rja&amp;uact=8&amp;ved=0ahUKEwiP7bqS1aLPAhVFtRQKHR5lBWsQjRwIBw&amp;url=http://www.raamstijn.nl/eenblogjeom/index.php/cut-the-crap/1722-inbox-zero-volgens-fokke-en-sukke&amp;psig=AFQjCNFYwPfm9J7q_UfS6AEEHkC73pMFeQ&amp;ust=1474618742544297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D7B79-BC48-422E-93C1-D835B1F7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6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Swinkels, Bram</cp:lastModifiedBy>
  <cp:revision>6</cp:revision>
  <dcterms:created xsi:type="dcterms:W3CDTF">2016-09-22T09:36:00Z</dcterms:created>
  <dcterms:modified xsi:type="dcterms:W3CDTF">2018-02-20T10:01:00Z</dcterms:modified>
</cp:coreProperties>
</file>