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054"/>
            <w:gridCol w:w="2234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3B21D4" w:rsidP="00576C56">
                <w:pPr>
                  <w:rPr>
                    <w:rFonts w:cs="Arial"/>
                    <w:szCs w:val="20"/>
                  </w:rPr>
                </w:pPr>
                <w:r w:rsidRPr="003B21D4">
                  <w:rPr>
                    <w:rFonts w:cs="Arial"/>
                    <w:szCs w:val="20"/>
                  </w:rPr>
                  <w:t>Naam 1</w:t>
                </w:r>
              </w:p>
              <w:p w:rsidR="003B21D4" w:rsidRPr="003B21D4" w:rsidRDefault="003B21D4" w:rsidP="003B21D4">
                <w:pPr>
                  <w:pStyle w:val="Geenafstand"/>
                  <w:rPr>
                    <w:lang w:eastAsia="en-US"/>
                  </w:rPr>
                </w:pPr>
                <w:r w:rsidRPr="003B21D4">
                  <w:rPr>
                    <w:rFonts w:ascii="Verdana" w:hAnsi="Verdana"/>
                    <w:sz w:val="20"/>
                    <w:szCs w:val="20"/>
                    <w:lang w:eastAsia="en-US"/>
                  </w:rPr>
                  <w:t>Naam 2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5A819E39" wp14:editId="399FD2DD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304F02" w:rsidP="00304F02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Functioneel ontwerp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3B21D4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Ondertitel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rPr>
              <w:noProof/>
              <w:color w:val="0000FF"/>
              <w:lang w:eastAsia="nl-NL"/>
            </w:rPr>
            <w:drawing>
              <wp:anchor distT="0" distB="0" distL="114300" distR="114300" simplePos="0" relativeHeight="251658240" behindDoc="1" locked="0" layoutInCell="1" allowOverlap="1" wp14:anchorId="4369402D" wp14:editId="37CFDAA9">
                <wp:simplePos x="0" y="0"/>
                <wp:positionH relativeFrom="column">
                  <wp:posOffset>989965</wp:posOffset>
                </wp:positionH>
                <wp:positionV relativeFrom="paragraph">
                  <wp:posOffset>4829810</wp:posOffset>
                </wp:positionV>
                <wp:extent cx="3566160" cy="2301240"/>
                <wp:effectExtent l="0" t="0" r="0" b="3810"/>
                <wp:wrapThrough wrapText="bothSides">
                  <wp:wrapPolygon edited="0">
                    <wp:start x="0" y="0"/>
                    <wp:lineTo x="0" y="21457"/>
                    <wp:lineTo x="21462" y="21457"/>
                    <wp:lineTo x="21462" y="0"/>
                    <wp:lineTo x="0" y="0"/>
                  </wp:wrapPolygon>
                </wp:wrapThrough>
                <wp:docPr id="1" name="Afbeelding 1" descr="Afbeeldingsresultaat voor fokke en sukke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Afbeeldingsresultaat voor fokke en sukke">
                          <a:hlinkClick r:id="rId10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66160" cy="230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C40CE8" w:rsidP="005652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304F02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7114" w:history="1">
            <w:r w:rsidR="00304F02" w:rsidRPr="002B4CF8">
              <w:rPr>
                <w:rStyle w:val="Hyperlink"/>
                <w:noProof/>
              </w:rPr>
              <w:t>1.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Inleiding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_Toc462307114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3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94783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5" w:history="1">
            <w:r w:rsidR="00304F02" w:rsidRPr="002B4CF8">
              <w:rPr>
                <w:rStyle w:val="Hyperlink"/>
                <w:noProof/>
              </w:rPr>
              <w:t>2.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Functionaliteiten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_Toc462307115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4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94783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6" w:history="1">
            <w:r w:rsidR="00304F02" w:rsidRPr="002B4CF8">
              <w:rPr>
                <w:rStyle w:val="Hyperlink"/>
                <w:noProof/>
              </w:rPr>
              <w:t>3.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Gebruikersschermen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_Toc462307116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5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94783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7" w:history="1">
            <w:r w:rsidR="00304F02" w:rsidRPr="002B4CF8">
              <w:rPr>
                <w:rStyle w:val="Hyperlink"/>
                <w:noProof/>
              </w:rPr>
              <w:t>4.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Navigatiestructuur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_Toc462307117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6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94783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8" w:history="1">
            <w:r w:rsidR="00304F02" w:rsidRPr="002B4CF8">
              <w:rPr>
                <w:rStyle w:val="Hyperlink"/>
                <w:noProof/>
              </w:rPr>
              <w:t>5.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Formulierontwerp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_Toc462307118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7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947839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9" w:history="1">
            <w:r w:rsidR="00304F02" w:rsidRPr="002B4CF8">
              <w:rPr>
                <w:rStyle w:val="Hyperlink"/>
                <w:noProof/>
              </w:rPr>
              <w:t>6.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Uitvoerontwerp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_Toc462307119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8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5754E0" w:rsidRDefault="005754E0" w:rsidP="0056529E">
      <w:pPr>
        <w:pStyle w:val="Kop3"/>
        <w:spacing w:line="360" w:lineRule="auto"/>
        <w:sectPr w:rsidR="005754E0" w:rsidSect="008374F1">
          <w:headerReference w:type="even" r:id="rId12"/>
          <w:headerReference w:type="default" r:id="rId13"/>
          <w:footerReference w:type="even" r:id="rId14"/>
          <w:footerReference w:type="default" r:id="rId15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04F02" w:rsidRPr="00672456" w:rsidRDefault="00304F02" w:rsidP="00304F02">
      <w:pPr>
        <w:pStyle w:val="Kop1"/>
      </w:pPr>
      <w:bookmarkStart w:id="0" w:name="_Toc449083612"/>
      <w:bookmarkStart w:id="1" w:name="_Toc462307114"/>
      <w:r>
        <w:lastRenderedPageBreak/>
        <w:t>Inleiding</w:t>
      </w:r>
      <w:bookmarkEnd w:id="0"/>
      <w:bookmarkEnd w:id="1"/>
    </w:p>
    <w:p w:rsidR="00304F02" w:rsidRPr="00947839" w:rsidRDefault="00304F02" w:rsidP="00304F02">
      <w:pPr>
        <w:rPr>
          <w:rFonts w:ascii="Calibri" w:hAnsi="Calibri"/>
        </w:rPr>
      </w:pPr>
      <w:r w:rsidRPr="00947839">
        <w:rPr>
          <w:rFonts w:ascii="Calibri" w:hAnsi="Calibri"/>
        </w:rPr>
        <w:t>In dit ontwerp vind je een overzicht van de functionaliteiten waaraan de applicatie moet voldoen.</w:t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2" w:name="_Toc435780368"/>
      <w:bookmarkStart w:id="3" w:name="_Toc449083613"/>
      <w:r>
        <w:br w:type="page"/>
      </w:r>
      <w:bookmarkStart w:id="4" w:name="_GoBack"/>
      <w:bookmarkEnd w:id="4"/>
    </w:p>
    <w:p w:rsidR="00304F02" w:rsidRPr="00672456" w:rsidRDefault="00304F02" w:rsidP="00304F02">
      <w:pPr>
        <w:pStyle w:val="Kop1"/>
      </w:pPr>
      <w:bookmarkStart w:id="5" w:name="_Toc462307115"/>
      <w:r>
        <w:lastRenderedPageBreak/>
        <w:t>Functionaliteiten</w:t>
      </w:r>
      <w:bookmarkEnd w:id="2"/>
      <w:bookmarkEnd w:id="3"/>
      <w:bookmarkEnd w:id="5"/>
    </w:p>
    <w:p w:rsidR="00304F02" w:rsidRPr="000D7F7C" w:rsidRDefault="00304F02" w:rsidP="00304F02">
      <w:pPr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Hier vermeld je alle functionaliteiten (zie PvE) die de applicatie gaat bieden. Geef hierbij duidelijk aan wat eisen en wensen zijn (prioriteiten). Zorg er voor dat het ook voor  niet </w:t>
      </w:r>
      <w:r>
        <w:rPr>
          <w:rFonts w:ascii="Calibri" w:hAnsi="Calibri"/>
          <w:i/>
          <w:highlight w:val="lightGray"/>
        </w:rPr>
        <w:t xml:space="preserve">vakgenoten </w:t>
      </w:r>
      <w:r w:rsidRPr="000D7F7C">
        <w:rPr>
          <w:rFonts w:ascii="Calibri" w:hAnsi="Calibri"/>
          <w:i/>
          <w:highlight w:val="lightGray"/>
        </w:rPr>
        <w:t xml:space="preserve"> duidelijk omschreven is. </w:t>
      </w:r>
    </w:p>
    <w:p w:rsidR="00304F02" w:rsidRPr="000D7F7C" w:rsidRDefault="00304F02" w:rsidP="00304F02">
      <w:pPr>
        <w:rPr>
          <w:rFonts w:ascii="Calibri" w:hAnsi="Calibri"/>
          <w:i/>
        </w:rPr>
      </w:pPr>
      <w:r w:rsidRPr="002A0B0F">
        <w:rPr>
          <w:rFonts w:ascii="Calibri" w:hAnsi="Calibri"/>
          <w:i/>
          <w:highlight w:val="lightGray"/>
        </w:rPr>
        <w:t xml:space="preserve">Maak gebruik van lijsten </w:t>
      </w:r>
      <w:r>
        <w:rPr>
          <w:rFonts w:ascii="Calibri" w:hAnsi="Calibri"/>
          <w:i/>
          <w:highlight w:val="lightGray"/>
        </w:rPr>
        <w:t>en/of schema’s. Denk hierbij aan Use Cases, Flowcharts, DFD</w:t>
      </w:r>
      <w:r w:rsidRPr="00304F02">
        <w:rPr>
          <w:rFonts w:ascii="Calibri" w:hAnsi="Calibri"/>
          <w:i/>
          <w:highlight w:val="lightGray"/>
        </w:rPr>
        <w:t>’s etc.</w:t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6" w:name="_Toc435780369"/>
      <w:bookmarkStart w:id="7" w:name="_Toc449083614"/>
      <w:r>
        <w:br w:type="page"/>
      </w:r>
    </w:p>
    <w:p w:rsidR="00304F02" w:rsidRDefault="00304F02" w:rsidP="00304F02">
      <w:pPr>
        <w:pStyle w:val="Kop1"/>
      </w:pPr>
      <w:bookmarkStart w:id="8" w:name="_Toc462307116"/>
      <w:r>
        <w:lastRenderedPageBreak/>
        <w:t>Gebruikersschermen</w:t>
      </w:r>
      <w:bookmarkEnd w:id="6"/>
      <w:bookmarkEnd w:id="7"/>
      <w:bookmarkEnd w:id="8"/>
    </w:p>
    <w:p w:rsidR="00304F02" w:rsidRPr="000D7F7C" w:rsidRDefault="00304F02" w:rsidP="00304F02">
      <w:pPr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Geef in één of meerdere schetsen aan, hoe de applicatie er uit gaat</w:t>
      </w:r>
      <w:r>
        <w:rPr>
          <w:rFonts w:ascii="Calibri" w:hAnsi="Calibri"/>
          <w:i/>
          <w:highlight w:val="lightGray"/>
        </w:rPr>
        <w:t xml:space="preserve"> </w:t>
      </w:r>
      <w:r w:rsidRPr="000D7F7C">
        <w:rPr>
          <w:rFonts w:ascii="Calibri" w:hAnsi="Calibri"/>
          <w:i/>
          <w:highlight w:val="lightGray"/>
        </w:rPr>
        <w:t xml:space="preserve"> zien. In deze schets(en) moeten duidelijk de onderstaande punten naar voren komen:</w:t>
      </w:r>
    </w:p>
    <w:p w:rsidR="00304F02" w:rsidRPr="000D7F7C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Lay-out applicatie 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Plaats menu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Plaats content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Enz.</w:t>
      </w:r>
    </w:p>
    <w:p w:rsidR="00304F02" w:rsidRPr="000D7F7C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Opmaak 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Kleur gebruik </w:t>
      </w:r>
    </w:p>
    <w:p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Lettertype </w:t>
      </w:r>
    </w:p>
    <w:p w:rsidR="00304F02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enz.</w:t>
      </w:r>
    </w:p>
    <w:p w:rsidR="00304F02" w:rsidRPr="00486E89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6360E2">
        <w:rPr>
          <w:rFonts w:ascii="Calibri" w:hAnsi="Calibri"/>
          <w:i/>
          <w:highlight w:val="lightGray"/>
        </w:rPr>
        <w:t xml:space="preserve">Behaviours </w:t>
      </w:r>
      <w:r w:rsidRPr="00486E89">
        <w:rPr>
          <w:rFonts w:ascii="Calibri" w:hAnsi="Calibri"/>
          <w:i/>
          <w:highlight w:val="lightGray"/>
        </w:rPr>
        <w:t>(indien van toepassing)</w:t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9" w:name="_Toc447878399"/>
      <w:bookmarkStart w:id="10" w:name="_Toc449083615"/>
      <w:r>
        <w:br w:type="page"/>
      </w:r>
    </w:p>
    <w:p w:rsidR="00304F02" w:rsidRPr="00672456" w:rsidRDefault="00304F02" w:rsidP="00304F02">
      <w:pPr>
        <w:pStyle w:val="Kop1"/>
      </w:pPr>
      <w:bookmarkStart w:id="11" w:name="_Toc462307117"/>
      <w:r>
        <w:lastRenderedPageBreak/>
        <w:t>Navigatie</w:t>
      </w:r>
      <w:r w:rsidRPr="00137A1C">
        <w:t>structuur</w:t>
      </w:r>
      <w:bookmarkEnd w:id="9"/>
      <w:bookmarkEnd w:id="10"/>
      <w:bookmarkEnd w:id="11"/>
    </w:p>
    <w:p w:rsidR="00304F02" w:rsidRPr="00EA6B15" w:rsidRDefault="00304F02" w:rsidP="00304F02"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5903D" wp14:editId="1C0B276A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9B818" id="Rechte verbindingslijn 2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3CA46" wp14:editId="0DA3D0B0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5F271" id="Rechte verbindingslijn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BtePhr4AAAAAkBAAAPAAAAZHJzL2Rvd25y&#10;ZXYueG1sTI/PToNAEIfvJr7DZky8GLrYUFKRpVGTpgdtjMUH2LIjENlZwi6U+vSOXvQ2f7785pt8&#10;M9tOTDj41pGC20UMAqlypqVawXu5jdYgfNBkdOcIFZzRw6a4vMh1ZtyJ3nA6hFpwCPlMK2hC6DMp&#10;fdWg1X7heiTefbjB6sDtUEsz6BOH204u4ziVVrfEFxrd41OD1edhtAp220d8Xp3HOjGrXXkzlS/7&#10;r9e1UtdX88M9iIBz+IPhR5/VoWCnoxvJeNEpiJI0XjGr4C4FwUCULBOujr8DWeTy/wfFN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BtePhr4AAAAAkBAAAPAAAAAAAAAAAAAAAAABQE&#10;AABkcnMvZG93bnJldi54bWxQSwUGAAAAAAQABADzAAAAIQUAAAAA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9A55C" wp14:editId="1B99A7D2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C9C7E" id="Rechte verbindingslijn 1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" strokecolor="black [3040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7DE41" wp14:editId="3EA661F1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023C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083DFC" wp14:editId="273EA173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467AC" id="Rechte verbindingslijn met pijl 21" o:spid="_x0000_s1026" type="#_x0000_t32" style="position:absolute;margin-left:-167.25pt;margin-top:2.35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47565" wp14:editId="13D87B83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80BF2" id="Rechte verbindingslijn 5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UWqp/eIAAAALAQAADwAAAAAAAAAA&#10;AAAAAAAZBAAAZHJzL2Rvd25yZXYueG1sUEsFBgAAAAAEAAQA8wAAACgFAAAAAA==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color w:val="000000"/>
          <w:szCs w:val="20"/>
          <w:highlight w:val="lightGray"/>
          <w:lang w:eastAsia="nl-NL"/>
        </w:rPr>
        <w:t>Geef aan hoe er binnen de applicatie genavigeerd gaat worden. Geef hierbij in hoofdlijnen aan welke schermen/vensters er zijn binnen de applicatie en hoe deze in relatie met elkaar staan.</w:t>
      </w:r>
    </w:p>
    <w:p w:rsidR="00304F02" w:rsidRPr="000D7F7C" w:rsidRDefault="00304F02" w:rsidP="00304F02">
      <w:pPr>
        <w:pStyle w:val="Default"/>
        <w:rPr>
          <w:rFonts w:ascii="Calibri" w:hAnsi="Calibri"/>
          <w:i/>
          <w:sz w:val="22"/>
          <w:szCs w:val="20"/>
        </w:rPr>
      </w:pP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2" w:name="_Toc435780371"/>
      <w:bookmarkStart w:id="13" w:name="_Toc449083616"/>
      <w:r>
        <w:br w:type="page"/>
      </w:r>
    </w:p>
    <w:p w:rsidR="00304F02" w:rsidRDefault="00304F02" w:rsidP="00304F02">
      <w:pPr>
        <w:pStyle w:val="Kop1"/>
      </w:pPr>
      <w:bookmarkStart w:id="14" w:name="_Toc462307118"/>
      <w:r>
        <w:lastRenderedPageBreak/>
        <w:t>Formulierontwerp</w:t>
      </w:r>
      <w:bookmarkEnd w:id="12"/>
      <w:bookmarkEnd w:id="13"/>
      <w:bookmarkEnd w:id="14"/>
    </w:p>
    <w:p w:rsidR="00304F02" w:rsidRPr="000D7F7C" w:rsidRDefault="00304F02" w:rsidP="00304F02">
      <w:pPr>
        <w:pStyle w:val="Default"/>
        <w:rPr>
          <w:rFonts w:ascii="Calibri" w:hAnsi="Calibri"/>
          <w:i/>
          <w:sz w:val="22"/>
          <w:szCs w:val="20"/>
        </w:rPr>
      </w:pPr>
      <w:r w:rsidRPr="000D7F7C">
        <w:rPr>
          <w:rFonts w:ascii="Calibri" w:hAnsi="Calibri"/>
          <w:i/>
          <w:sz w:val="22"/>
          <w:szCs w:val="20"/>
          <w:highlight w:val="lightGray"/>
        </w:rPr>
        <w:t>Geef</w:t>
      </w:r>
      <w:r>
        <w:rPr>
          <w:rFonts w:ascii="Calibri" w:hAnsi="Calibri"/>
          <w:i/>
          <w:sz w:val="22"/>
          <w:szCs w:val="20"/>
          <w:highlight w:val="lightGray"/>
        </w:rPr>
        <w:t xml:space="preserve">, indien van toepassing, </w:t>
      </w:r>
      <w:r w:rsidRPr="000D7F7C">
        <w:rPr>
          <w:rFonts w:ascii="Calibri" w:hAnsi="Calibri"/>
          <w:i/>
          <w:sz w:val="22"/>
          <w:szCs w:val="20"/>
          <w:highlight w:val="lightGray"/>
        </w:rPr>
        <w:t xml:space="preserve"> van elk venster aan welke gegevens er gebruikt worden. Laat in één of meerdere schetsen zien hoe deze gegevens worden weergegeven.</w:t>
      </w:r>
      <w:r w:rsidRPr="000D7F7C">
        <w:rPr>
          <w:rFonts w:ascii="Calibri" w:hAnsi="Calibri"/>
          <w:i/>
          <w:sz w:val="22"/>
          <w:szCs w:val="20"/>
        </w:rPr>
        <w:t xml:space="preserve"> </w:t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5" w:name="_Toc447878401"/>
      <w:bookmarkStart w:id="16" w:name="_Toc449083617"/>
      <w:r>
        <w:br w:type="page"/>
      </w:r>
    </w:p>
    <w:p w:rsidR="00304F02" w:rsidRDefault="00304F02" w:rsidP="00304F02">
      <w:pPr>
        <w:pStyle w:val="Kop1"/>
      </w:pPr>
      <w:bookmarkStart w:id="17" w:name="_Toc462307119"/>
      <w:r>
        <w:lastRenderedPageBreak/>
        <w:t>Uitvoerontwerp</w:t>
      </w:r>
      <w:bookmarkEnd w:id="15"/>
      <w:bookmarkEnd w:id="16"/>
      <w:bookmarkEnd w:id="17"/>
    </w:p>
    <w:p w:rsidR="00304F02" w:rsidRPr="00331A2A" w:rsidRDefault="00304F02" w:rsidP="00304F02">
      <w:pPr>
        <w:pStyle w:val="Default"/>
        <w:rPr>
          <w:i/>
        </w:rPr>
      </w:pPr>
      <w:r w:rsidRPr="002A0B0F">
        <w:rPr>
          <w:rFonts w:ascii="Calibri" w:hAnsi="Calibri"/>
          <w:i/>
          <w:sz w:val="22"/>
          <w:szCs w:val="20"/>
          <w:highlight w:val="lightGray"/>
        </w:rPr>
        <w:t>Beschrijf hoe de uitvoer / output van de applicatie is. Denk daarbij aan rapportages / overzichten / geluid en dergelijke.</w:t>
      </w:r>
    </w:p>
    <w:p w:rsidR="00E15D68" w:rsidRDefault="00E15D68" w:rsidP="00304F02">
      <w:pPr>
        <w:pStyle w:val="Kop3"/>
        <w:spacing w:line="360" w:lineRule="auto"/>
        <w:rPr>
          <w:rFonts w:ascii="Arial" w:hAnsi="Arial" w:cs="Arial"/>
        </w:rPr>
      </w:pPr>
    </w:p>
    <w:sectPr w:rsidR="00E15D68" w:rsidSect="005754E0">
      <w:headerReference w:type="default" r:id="rId16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0E9" w:rsidRDefault="002230E9" w:rsidP="00E15D68">
      <w:pPr>
        <w:spacing w:line="240" w:lineRule="auto"/>
      </w:pPr>
      <w:r>
        <w:separator/>
      </w:r>
    </w:p>
  </w:endnote>
  <w:endnote w:type="continuationSeparator" w:id="0">
    <w:p w:rsidR="002230E9" w:rsidRDefault="002230E9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839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839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0E9" w:rsidRDefault="002230E9" w:rsidP="00E15D68">
      <w:pPr>
        <w:spacing w:line="240" w:lineRule="auto"/>
      </w:pPr>
      <w:r>
        <w:separator/>
      </w:r>
    </w:p>
  </w:footnote>
  <w:footnote w:type="continuationSeparator" w:id="0">
    <w:p w:rsidR="002230E9" w:rsidRDefault="002230E9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228" w:rsidRDefault="004A1FE3" w:rsidP="004A1FE3">
    <w:pPr>
      <w:pStyle w:val="Koptekst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4F1" w:rsidRPr="00304F02" w:rsidRDefault="008374F1" w:rsidP="00304F0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577A1"/>
    <w:rsid w:val="00171C89"/>
    <w:rsid w:val="00181BA8"/>
    <w:rsid w:val="001A0BD5"/>
    <w:rsid w:val="001A7707"/>
    <w:rsid w:val="001B7BD1"/>
    <w:rsid w:val="001D53DC"/>
    <w:rsid w:val="002230E9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754E0"/>
    <w:rsid w:val="00576C56"/>
    <w:rsid w:val="00582C4C"/>
    <w:rsid w:val="005C4722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C7B2E"/>
    <w:rsid w:val="008D491A"/>
    <w:rsid w:val="009114A3"/>
    <w:rsid w:val="009240D9"/>
    <w:rsid w:val="0094783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C2C6D"/>
    <w:rsid w:val="00BD0DAA"/>
    <w:rsid w:val="00BF329F"/>
    <w:rsid w:val="00C40CE8"/>
    <w:rsid w:val="00CA46B8"/>
    <w:rsid w:val="00CD5936"/>
    <w:rsid w:val="00D4628A"/>
    <w:rsid w:val="00D54A10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942C1CDD-82D0-47D4-8892-A936643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google.nl/url?sa=i&amp;rct=j&amp;q=&amp;esrc=s&amp;source=images&amp;cd=&amp;cad=rja&amp;uact=8&amp;ved=0ahUKEwiTzdP406LPAhWDxxQKHa07DDYQjRwIBw&amp;url=http://www.pcassistent.nl/nieuws/cartoon-fokke-en-sukke-eindelijk-de-helpdesk/&amp;psig=AFQjCNFYwPfm9J7q_UfS6AEEHkC73pMFeQ&amp;ust=1474618742544297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D10C0E-8BD2-448C-A303-B1860467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2</TotalTime>
  <Pages>8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Summa ICT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Project 00: leerjaar 1, AMO, versie 00</dc:subject>
  <dc:creator>Kelder, Erik</dc:creator>
  <cp:lastModifiedBy>Kelder, Erik</cp:lastModifiedBy>
  <cp:revision>3</cp:revision>
  <dcterms:created xsi:type="dcterms:W3CDTF">2016-09-22T09:30:00Z</dcterms:created>
  <dcterms:modified xsi:type="dcterms:W3CDTF">2017-02-17T08:41:00Z</dcterms:modified>
</cp:coreProperties>
</file>