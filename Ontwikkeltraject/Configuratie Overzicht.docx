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elraster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054"/>
            <w:gridCol w:w="2234"/>
          </w:tblGrid>
          <w:tr w:rsidR="00A12C10" w:rsidTr="00B7520C">
            <w:tc>
              <w:tcPr>
                <w:tcW w:w="705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Auteur(s):</w:t>
                </w:r>
              </w:p>
            </w:tc>
            <w:tc>
              <w:tcPr>
                <w:tcW w:w="223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:rsidTr="00B7520C">
            <w:tc>
              <w:tcPr>
                <w:tcW w:w="7054" w:type="dxa"/>
              </w:tcPr>
              <w:p w:rsidR="000D071E" w:rsidRPr="003B21D4" w:rsidRDefault="00E62D28" w:rsidP="00576C56">
                <w:pPr>
                  <w:rPr>
                    <w:rFonts w:cs="Arial"/>
                    <w:szCs w:val="20"/>
                  </w:rPr>
                </w:pPr>
                <w:r>
                  <w:rPr>
                    <w:rFonts w:cs="Arial"/>
                    <w:szCs w:val="20"/>
                  </w:rPr>
                  <w:t>Sander Jochems</w:t>
                </w:r>
              </w:p>
              <w:p w:rsidR="003B21D4" w:rsidRPr="003B21D4" w:rsidRDefault="00E62D28" w:rsidP="003B21D4">
                <w:pPr>
                  <w:pStyle w:val="Geenafstand"/>
                  <w:rPr>
                    <w:lang w:eastAsia="en-US"/>
                  </w:rPr>
                </w:pPr>
                <w:r>
                  <w:rPr>
                    <w:rFonts w:ascii="Verdana" w:hAnsi="Verdana"/>
                    <w:sz w:val="20"/>
                    <w:szCs w:val="20"/>
                    <w:lang w:eastAsia="en-US"/>
                  </w:rPr>
                  <w:t>Bram Swinkels</w:t>
                </w:r>
              </w:p>
            </w:tc>
            <w:tc>
              <w:tcPr>
                <w:tcW w:w="2234" w:type="dxa"/>
              </w:tcPr>
              <w:p w:rsidR="00A12C10" w:rsidRPr="00261D4D" w:rsidRDefault="00A12C10" w:rsidP="00576C56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761"/>
          </w:tblGrid>
          <w:tr w:rsidR="000202AF" w:rsidTr="000202A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202AF" w:rsidRDefault="000202AF" w:rsidP="000202AF">
                <w:r>
                  <w:rPr>
                    <w:noProof/>
                    <w:lang w:eastAsia="nl-NL"/>
                  </w:rPr>
                  <w:drawing>
                    <wp:anchor distT="0" distB="0" distL="114300" distR="114300" simplePos="0" relativeHeight="251654656" behindDoc="0" locked="0" layoutInCell="1" allowOverlap="1" wp14:anchorId="32E54E64" wp14:editId="21FD2C65">
                      <wp:simplePos x="0" y="0"/>
                      <wp:positionH relativeFrom="rightMargin">
                        <wp:posOffset>-4399824</wp:posOffset>
                      </wp:positionH>
                      <wp:positionV relativeFrom="margin">
                        <wp:posOffset>-40640</wp:posOffset>
                      </wp:positionV>
                      <wp:extent cx="1234440" cy="445770"/>
                      <wp:effectExtent l="0" t="0" r="3810" b="0"/>
                      <wp:wrapNone/>
                      <wp:docPr id="5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OC0011_SummaCorp_FCU.pn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4457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0202AF" w:rsidTr="000202AF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202AF" w:rsidRDefault="007322D4" w:rsidP="00A70B1D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 w:rsidRPr="007322D4">
                      <w:rPr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r w:rsidR="00A70B1D">
                      <w:rPr>
                        <w:color w:val="4F81BD" w:themeColor="accent1"/>
                        <w:sz w:val="80"/>
                        <w:szCs w:val="80"/>
                      </w:rPr>
                      <w:t>Configuratieoverzicht</w:t>
                    </w:r>
                    <w:r w:rsidRPr="007322D4">
                      <w:rPr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</w:p>
                </w:sdtContent>
              </w:sdt>
            </w:tc>
          </w:tr>
          <w:tr w:rsidR="000202AF" w:rsidTr="000202AF">
            <w:tc>
              <w:tcPr>
                <w:tcW w:w="7442" w:type="dxa"/>
              </w:tcPr>
              <w:p w:rsidR="000202AF" w:rsidRPr="000202AF" w:rsidRDefault="00B15E1C" w:rsidP="000202AF">
                <w:pPr>
                  <w:rPr>
                    <w:i/>
                    <w:sz w:val="28"/>
                    <w:szCs w:val="28"/>
                  </w:rPr>
                </w:pPr>
                <w:r>
                  <w:rPr>
                    <w:i/>
                    <w:sz w:val="28"/>
                    <w:szCs w:val="28"/>
                  </w:rPr>
                  <w:t>Voor de Online Stemmer</w:t>
                </w:r>
                <w:bookmarkStart w:id="0" w:name="_GoBack"/>
                <w:bookmarkEnd w:id="0"/>
              </w:p>
            </w:tc>
          </w:tr>
        </w:tbl>
        <w:p w:rsidR="00171C89" w:rsidRPr="00304F02" w:rsidRDefault="00304F02" w:rsidP="00304F02">
          <w:pPr>
            <w:rPr>
              <w:rFonts w:ascii="Arial" w:hAnsi="Arial" w:cs="Arial"/>
            </w:rPr>
          </w:pPr>
          <w:r>
            <w:t xml:space="preserve"> </w:t>
          </w:r>
        </w:p>
      </w:sdtContent>
    </w:sdt>
    <w:p w:rsidR="00171C89" w:rsidRDefault="00171C89" w:rsidP="00576C56">
      <w:pPr>
        <w:rPr>
          <w:rFonts w:ascii="Arial" w:hAnsi="Arial" w:cs="Arial"/>
        </w:rPr>
      </w:pPr>
    </w:p>
    <w:p w:rsidR="0066776B" w:rsidRDefault="0066776B" w:rsidP="00576C56">
      <w:pPr>
        <w:rPr>
          <w:rFonts w:ascii="Arial" w:hAnsi="Arial" w:cs="Arial"/>
        </w:rPr>
      </w:pPr>
    </w:p>
    <w:p w:rsidR="00C40CE8" w:rsidRDefault="00A70B1D" w:rsidP="0056529E">
      <w:pPr>
        <w:rPr>
          <w:rFonts w:ascii="Arial" w:hAnsi="Arial" w:cs="Arial"/>
        </w:rPr>
      </w:pPr>
      <w:r>
        <w:rPr>
          <w:noProof/>
          <w:color w:val="0000FF"/>
          <w:lang w:eastAsia="nl-NL"/>
        </w:rPr>
        <w:drawing>
          <wp:anchor distT="0" distB="0" distL="114300" distR="114300" simplePos="0" relativeHeight="251658240" behindDoc="1" locked="0" layoutInCell="1" allowOverlap="1" wp14:anchorId="6C43A9FF" wp14:editId="7ADD7E17">
            <wp:simplePos x="0" y="0"/>
            <wp:positionH relativeFrom="column">
              <wp:posOffset>-635</wp:posOffset>
            </wp:positionH>
            <wp:positionV relativeFrom="paragraph">
              <wp:posOffset>4142740</wp:posOffset>
            </wp:positionV>
            <wp:extent cx="5760720" cy="2032000"/>
            <wp:effectExtent l="0" t="0" r="0" b="6350"/>
            <wp:wrapThrough wrapText="bothSides">
              <wp:wrapPolygon edited="0">
                <wp:start x="0" y="0"/>
                <wp:lineTo x="0" y="21465"/>
                <wp:lineTo x="21500" y="21465"/>
                <wp:lineTo x="21500" y="0"/>
                <wp:lineTo x="0" y="0"/>
              </wp:wrapPolygon>
            </wp:wrapThrough>
            <wp:docPr id="1" name="Afbeelding 1" descr="Afbeeldingsresultaat voor dilbert configuratio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Afbeeldingsresultaat voor dilbert configuration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D42">
        <w:rPr>
          <w:rFonts w:ascii="Arial" w:hAnsi="Arial" w:cs="Arial"/>
        </w:rPr>
        <w:t xml:space="preserve"> </w:t>
      </w:r>
      <w:r w:rsidR="00C40CE8">
        <w:rPr>
          <w:rFonts w:ascii="Arial" w:hAnsi="Arial" w:cs="Arial"/>
        </w:rPr>
        <w:br w:type="page"/>
      </w:r>
    </w:p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D7800" w:rsidRPr="009240D9" w:rsidRDefault="00D956AA" w:rsidP="0056529E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:rsidR="00A70B1D" w:rsidRDefault="000B21DE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anchor="_Toc462309085" w:history="1">
            <w:r w:rsidR="00A70B1D" w:rsidRPr="00CA5CC5">
              <w:rPr>
                <w:rStyle w:val="Hyperlink"/>
                <w:noProof/>
              </w:rPr>
              <w:t>1.</w:t>
            </w:r>
            <w:r w:rsidR="00A70B1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A70B1D" w:rsidRPr="00CA5CC5">
              <w:rPr>
                <w:rStyle w:val="Hyperlink"/>
                <w:noProof/>
              </w:rPr>
              <w:t>Te gebruiken hardware</w:t>
            </w:r>
            <w:r w:rsidR="00A70B1D">
              <w:rPr>
                <w:noProof/>
                <w:webHidden/>
              </w:rPr>
              <w:tab/>
            </w:r>
            <w:r w:rsidR="00A70B1D">
              <w:rPr>
                <w:noProof/>
                <w:webHidden/>
              </w:rPr>
              <w:fldChar w:fldCharType="begin"/>
            </w:r>
            <w:r w:rsidR="00A70B1D">
              <w:rPr>
                <w:noProof/>
                <w:webHidden/>
              </w:rPr>
              <w:instrText xml:space="preserve"> PAGEREF _Toc462309085 \h </w:instrText>
            </w:r>
            <w:r w:rsidR="00A70B1D">
              <w:rPr>
                <w:noProof/>
                <w:webHidden/>
              </w:rPr>
            </w:r>
            <w:r w:rsidR="00A70B1D">
              <w:rPr>
                <w:noProof/>
                <w:webHidden/>
              </w:rPr>
              <w:fldChar w:fldCharType="separate"/>
            </w:r>
            <w:r w:rsidR="00A70B1D">
              <w:rPr>
                <w:noProof/>
                <w:webHidden/>
              </w:rPr>
              <w:t>4</w:t>
            </w:r>
            <w:r w:rsidR="00A70B1D">
              <w:rPr>
                <w:noProof/>
                <w:webHidden/>
              </w:rPr>
              <w:fldChar w:fldCharType="end"/>
            </w:r>
          </w:hyperlink>
        </w:p>
        <w:p w:rsidR="00A70B1D" w:rsidRDefault="00F1011E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9086" w:history="1">
            <w:r w:rsidR="00A70B1D" w:rsidRPr="00CA5CC5">
              <w:rPr>
                <w:rStyle w:val="Hyperlink"/>
                <w:noProof/>
              </w:rPr>
              <w:t>2.</w:t>
            </w:r>
            <w:r w:rsidR="00A70B1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A70B1D" w:rsidRPr="00CA5CC5">
              <w:rPr>
                <w:rStyle w:val="Hyperlink"/>
                <w:noProof/>
              </w:rPr>
              <w:t>Te gebruiken software</w:t>
            </w:r>
            <w:r w:rsidR="00A70B1D">
              <w:rPr>
                <w:noProof/>
                <w:webHidden/>
              </w:rPr>
              <w:tab/>
            </w:r>
            <w:r w:rsidR="00A70B1D">
              <w:rPr>
                <w:noProof/>
                <w:webHidden/>
              </w:rPr>
              <w:fldChar w:fldCharType="begin"/>
            </w:r>
            <w:r w:rsidR="00A70B1D">
              <w:rPr>
                <w:noProof/>
                <w:webHidden/>
              </w:rPr>
              <w:instrText xml:space="preserve"> PAGEREF _Toc462309086 \h </w:instrText>
            </w:r>
            <w:r w:rsidR="00A70B1D">
              <w:rPr>
                <w:noProof/>
                <w:webHidden/>
              </w:rPr>
            </w:r>
            <w:r w:rsidR="00A70B1D">
              <w:rPr>
                <w:noProof/>
                <w:webHidden/>
              </w:rPr>
              <w:fldChar w:fldCharType="separate"/>
            </w:r>
            <w:r w:rsidR="00A70B1D">
              <w:rPr>
                <w:noProof/>
                <w:webHidden/>
              </w:rPr>
              <w:t>5</w:t>
            </w:r>
            <w:r w:rsidR="00A70B1D">
              <w:rPr>
                <w:noProof/>
                <w:webHidden/>
              </w:rPr>
              <w:fldChar w:fldCharType="end"/>
            </w:r>
          </w:hyperlink>
        </w:p>
        <w:p w:rsidR="005754E0" w:rsidRDefault="000B21DE" w:rsidP="007322D4">
          <w:pPr>
            <w:sectPr w:rsidR="005754E0" w:rsidSect="008374F1">
              <w:headerReference w:type="even" r:id="rId12"/>
              <w:headerReference w:type="default" r:id="rId13"/>
              <w:footerReference w:type="even" r:id="rId14"/>
              <w:footerReference w:type="default" r:id="rId15"/>
              <w:type w:val="continuous"/>
              <w:pgSz w:w="11906" w:h="16838"/>
              <w:pgMar w:top="1417" w:right="1417" w:bottom="1417" w:left="1417" w:header="708" w:footer="708" w:gutter="0"/>
              <w:cols w:space="708"/>
              <w:titlePg/>
              <w:docGrid w:linePitch="360"/>
            </w:sectPr>
          </w:pPr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</w:sdtContent>
    </w:sdt>
    <w:p w:rsidR="00A70B1D" w:rsidRPr="00B15E1C" w:rsidRDefault="00A70B1D" w:rsidP="00B15E1C">
      <w:pPr>
        <w:pStyle w:val="Kop1"/>
        <w:rPr>
          <w:i/>
        </w:rPr>
      </w:pPr>
      <w:bookmarkStart w:id="1" w:name="_Toc435781196"/>
      <w:bookmarkStart w:id="2" w:name="_Toc435781195"/>
      <w:bookmarkStart w:id="3" w:name="_Toc462309085"/>
      <w:r w:rsidRPr="00B15E1C">
        <w:lastRenderedPageBreak/>
        <w:t>Te gebruiken hardware</w:t>
      </w:r>
      <w:bookmarkEnd w:id="2"/>
      <w:bookmarkEnd w:id="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70B1D" w:rsidRPr="00E62D28" w:rsidTr="00493FD2">
        <w:tc>
          <w:tcPr>
            <w:tcW w:w="4606" w:type="dxa"/>
            <w:shd w:val="clear" w:color="auto" w:fill="BFBFBF" w:themeFill="background1" w:themeFillShade="BF"/>
          </w:tcPr>
          <w:p w:rsidR="00A70B1D" w:rsidRPr="00E62D28" w:rsidRDefault="00A70B1D" w:rsidP="00493FD2">
            <w:pPr>
              <w:spacing w:after="200"/>
            </w:pPr>
            <w:r w:rsidRPr="00E62D28">
              <w:t>Apparaat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:rsidR="00A70B1D" w:rsidRPr="00E62D28" w:rsidRDefault="00A70B1D" w:rsidP="00493FD2">
            <w:pPr>
              <w:spacing w:after="200"/>
            </w:pPr>
            <w:r w:rsidRPr="00E62D28">
              <w:t>Vereisten</w:t>
            </w:r>
          </w:p>
        </w:tc>
      </w:tr>
      <w:tr w:rsidR="00A70B1D" w:rsidRPr="00E62D28" w:rsidTr="00493FD2">
        <w:tc>
          <w:tcPr>
            <w:tcW w:w="4606" w:type="dxa"/>
          </w:tcPr>
          <w:p w:rsidR="00A70B1D" w:rsidRPr="00E62D28" w:rsidRDefault="00E62D28" w:rsidP="00493FD2">
            <w:pPr>
              <w:spacing w:after="200"/>
            </w:pPr>
            <w:r w:rsidRPr="00E62D28">
              <w:t>Laptop Sander</w:t>
            </w:r>
          </w:p>
        </w:tc>
        <w:tc>
          <w:tcPr>
            <w:tcW w:w="4606" w:type="dxa"/>
          </w:tcPr>
          <w:p w:rsidR="00A70B1D" w:rsidRPr="00E62D28" w:rsidRDefault="00E62D28" w:rsidP="00E62D28">
            <w:r w:rsidRPr="00E62D28">
              <w:t>2,5</w:t>
            </w:r>
            <w:r w:rsidR="00A70B1D" w:rsidRPr="00E62D28">
              <w:t xml:space="preserve"> </w:t>
            </w:r>
            <w:r>
              <w:t xml:space="preserve">GHz Processor </w:t>
            </w:r>
            <w:r>
              <w:t>(I5 7200U)</w:t>
            </w:r>
            <w:bookmarkStart w:id="4" w:name="_Hlk506890367"/>
          </w:p>
          <w:p w:rsidR="00E62D28" w:rsidRDefault="00E62D28" w:rsidP="00E62D28">
            <w:r>
              <w:t>256</w:t>
            </w:r>
            <w:r w:rsidR="00A70B1D" w:rsidRPr="00E62D28">
              <w:t xml:space="preserve"> GB</w:t>
            </w:r>
            <w:r>
              <w:t xml:space="preserve"> SSD &amp; 1000 GB HDD</w:t>
            </w:r>
            <w:r w:rsidR="00A70B1D" w:rsidRPr="00E62D28">
              <w:t xml:space="preserve"> schijfruimte</w:t>
            </w:r>
          </w:p>
          <w:p w:rsidR="00E62D28" w:rsidRDefault="00E62D28" w:rsidP="00E62D28">
            <w:r>
              <w:t>16 GB Ram</w:t>
            </w:r>
          </w:p>
          <w:p w:rsidR="00E62D28" w:rsidRDefault="00E62D28" w:rsidP="00E62D28">
            <w:r>
              <w:t xml:space="preserve">Nvidia </w:t>
            </w:r>
            <w:proofErr w:type="spellStart"/>
            <w:r>
              <w:t>GeForce</w:t>
            </w:r>
            <w:proofErr w:type="spellEnd"/>
            <w:r>
              <w:t xml:space="preserve"> 950M</w:t>
            </w:r>
          </w:p>
          <w:p w:rsidR="00E62D28" w:rsidRDefault="00E62D28" w:rsidP="00E62D28">
            <w:r>
              <w:t>2x USB 3.0 Type A</w:t>
            </w:r>
          </w:p>
          <w:p w:rsidR="00E62D28" w:rsidRDefault="00E62D28" w:rsidP="00E62D28">
            <w:r>
              <w:t>1x USB 3.1 Type C</w:t>
            </w:r>
          </w:p>
          <w:p w:rsidR="00E62D28" w:rsidRDefault="00E62D28" w:rsidP="00E62D28">
            <w:r>
              <w:t>1x USB 2.0 Type A</w:t>
            </w:r>
          </w:p>
          <w:p w:rsidR="00E62D28" w:rsidRDefault="00E62D28" w:rsidP="00E62D28">
            <w:r>
              <w:t>1x HDMI 2.0</w:t>
            </w:r>
          </w:p>
          <w:p w:rsidR="00E62D28" w:rsidRDefault="00E62D28" w:rsidP="00E62D28">
            <w:r>
              <w:t>1x VGA</w:t>
            </w:r>
          </w:p>
          <w:p w:rsidR="00E62D28" w:rsidRDefault="00E62D28" w:rsidP="00E62D28">
            <w:r>
              <w:t>1x Ethernet</w:t>
            </w:r>
          </w:p>
          <w:p w:rsidR="00E62D28" w:rsidRPr="00E62D28" w:rsidRDefault="00E62D28" w:rsidP="00E62D28">
            <w:r>
              <w:t>1x 3.5 mm Jacket</w:t>
            </w:r>
            <w:bookmarkEnd w:id="4"/>
          </w:p>
        </w:tc>
      </w:tr>
      <w:tr w:rsidR="00A70B1D" w:rsidRPr="00A70B1D" w:rsidTr="00493FD2">
        <w:tc>
          <w:tcPr>
            <w:tcW w:w="4606" w:type="dxa"/>
          </w:tcPr>
          <w:p w:rsidR="00A70B1D" w:rsidRPr="00E62D28" w:rsidRDefault="00E62D28" w:rsidP="00493FD2">
            <w:pPr>
              <w:spacing w:after="200"/>
            </w:pPr>
            <w:r>
              <w:t>Laptop Bram</w:t>
            </w:r>
          </w:p>
        </w:tc>
        <w:tc>
          <w:tcPr>
            <w:tcW w:w="4606" w:type="dxa"/>
          </w:tcPr>
          <w:p w:rsidR="00E62D28" w:rsidRPr="00E62D28" w:rsidRDefault="00E62D28" w:rsidP="00E62D28">
            <w:r>
              <w:t xml:space="preserve">2,5 </w:t>
            </w:r>
            <w:bookmarkStart w:id="5" w:name="_Hlk506890363"/>
            <w:r>
              <w:t xml:space="preserve">GHz Processor </w:t>
            </w:r>
            <w:bookmarkEnd w:id="5"/>
            <w:r>
              <w:t>(I5 7300HQ)</w:t>
            </w:r>
            <w:r w:rsidRPr="00E62D28">
              <w:t xml:space="preserve"> </w:t>
            </w:r>
          </w:p>
          <w:p w:rsidR="00E62D28" w:rsidRDefault="00E62D28" w:rsidP="00E62D28">
            <w:r>
              <w:t>256</w:t>
            </w:r>
            <w:r w:rsidRPr="00E62D28">
              <w:t xml:space="preserve"> GB</w:t>
            </w:r>
            <w:r>
              <w:t xml:space="preserve"> SSD &amp; 1000 GB HDD</w:t>
            </w:r>
            <w:r w:rsidRPr="00E62D28">
              <w:t xml:space="preserve"> schijfruimte</w:t>
            </w:r>
          </w:p>
          <w:p w:rsidR="00E62D28" w:rsidRDefault="00E62D28" w:rsidP="00E62D28">
            <w:r>
              <w:t>8</w:t>
            </w:r>
            <w:r>
              <w:t xml:space="preserve"> GB Ram</w:t>
            </w:r>
          </w:p>
          <w:p w:rsidR="00E62D28" w:rsidRDefault="00E62D28" w:rsidP="00E62D28">
            <w:r>
              <w:t xml:space="preserve">Nvidia </w:t>
            </w:r>
            <w:proofErr w:type="spellStart"/>
            <w:r>
              <w:t>GeForce</w:t>
            </w:r>
            <w:proofErr w:type="spellEnd"/>
            <w:r>
              <w:t xml:space="preserve"> </w:t>
            </w:r>
            <w:r>
              <w:t>1050</w:t>
            </w:r>
          </w:p>
          <w:p w:rsidR="00E62D28" w:rsidRDefault="00E62D28" w:rsidP="00E62D28">
            <w:r>
              <w:t>3</w:t>
            </w:r>
            <w:r>
              <w:t>x USB 3.0 Type A</w:t>
            </w:r>
          </w:p>
          <w:p w:rsidR="00E62D28" w:rsidRDefault="00E62D28" w:rsidP="00E62D28">
            <w:r>
              <w:t>1x USB 3.1 Type C</w:t>
            </w:r>
          </w:p>
          <w:p w:rsidR="00E62D28" w:rsidRDefault="00E62D28" w:rsidP="00E62D28">
            <w:r>
              <w:t>1x HDMI 2.0</w:t>
            </w:r>
          </w:p>
          <w:p w:rsidR="00E62D28" w:rsidRDefault="00E62D28" w:rsidP="00E62D28">
            <w:r>
              <w:t>1x Ethernet</w:t>
            </w:r>
          </w:p>
          <w:p w:rsidR="00A70B1D" w:rsidRPr="00A70B1D" w:rsidRDefault="00E62D28" w:rsidP="00E62D28">
            <w:r>
              <w:t>1x 3.5 mm Jacket</w:t>
            </w:r>
          </w:p>
        </w:tc>
      </w:tr>
    </w:tbl>
    <w:p w:rsidR="00A70B1D" w:rsidRPr="00A70B1D" w:rsidRDefault="00A70B1D" w:rsidP="00A70B1D">
      <w:pPr>
        <w:spacing w:after="200" w:line="276" w:lineRule="auto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A70B1D">
        <w:br w:type="page"/>
      </w:r>
    </w:p>
    <w:p w:rsidR="00A70B1D" w:rsidRPr="00B15E1C" w:rsidRDefault="00A70B1D" w:rsidP="009C7CD2">
      <w:pPr>
        <w:pStyle w:val="Kop1"/>
        <w:rPr>
          <w:i/>
        </w:rPr>
      </w:pPr>
      <w:bookmarkStart w:id="6" w:name="_Toc462309086"/>
      <w:r w:rsidRPr="00B15E1C">
        <w:lastRenderedPageBreak/>
        <w:t>Te gebruiken software</w:t>
      </w:r>
      <w:bookmarkEnd w:id="1"/>
      <w:bookmarkEnd w:id="6"/>
    </w:p>
    <w:tbl>
      <w:tblPr>
        <w:tblW w:w="40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6"/>
        <w:gridCol w:w="998"/>
        <w:gridCol w:w="4501"/>
      </w:tblGrid>
      <w:tr w:rsidR="00A70B1D" w:rsidRPr="00BD67EF" w:rsidTr="00BD67EF">
        <w:tc>
          <w:tcPr>
            <w:tcW w:w="1616" w:type="pct"/>
            <w:shd w:val="clear" w:color="auto" w:fill="BFBFBF"/>
          </w:tcPr>
          <w:p w:rsidR="00A70B1D" w:rsidRPr="00BD67EF" w:rsidRDefault="00A70B1D" w:rsidP="00493FD2">
            <w:r w:rsidRPr="00BD67EF">
              <w:t>Software</w:t>
            </w:r>
          </w:p>
        </w:tc>
        <w:tc>
          <w:tcPr>
            <w:tcW w:w="168" w:type="pct"/>
            <w:shd w:val="clear" w:color="auto" w:fill="BFBFBF"/>
          </w:tcPr>
          <w:p w:rsidR="00A70B1D" w:rsidRPr="00BD67EF" w:rsidRDefault="00A70B1D" w:rsidP="00493FD2">
            <w:r w:rsidRPr="00BD67EF">
              <w:t>Versie</w:t>
            </w:r>
          </w:p>
        </w:tc>
        <w:tc>
          <w:tcPr>
            <w:tcW w:w="3216" w:type="pct"/>
            <w:shd w:val="clear" w:color="auto" w:fill="BFBFBF"/>
          </w:tcPr>
          <w:p w:rsidR="00A70B1D" w:rsidRPr="00BD67EF" w:rsidRDefault="00A70B1D" w:rsidP="00493FD2">
            <w:r w:rsidRPr="00BD67EF">
              <w:t>Opmerkingen</w:t>
            </w:r>
          </w:p>
        </w:tc>
      </w:tr>
      <w:tr w:rsidR="00A70B1D" w:rsidRPr="00BD67EF" w:rsidTr="00BD67EF">
        <w:tc>
          <w:tcPr>
            <w:tcW w:w="1616" w:type="pct"/>
            <w:shd w:val="clear" w:color="auto" w:fill="auto"/>
          </w:tcPr>
          <w:p w:rsidR="00A70B1D" w:rsidRPr="00BD67EF" w:rsidRDefault="00A70B1D" w:rsidP="00493FD2">
            <w:r w:rsidRPr="00BD67EF">
              <w:t xml:space="preserve">Windows </w:t>
            </w:r>
          </w:p>
        </w:tc>
        <w:tc>
          <w:tcPr>
            <w:tcW w:w="168" w:type="pct"/>
            <w:shd w:val="clear" w:color="auto" w:fill="auto"/>
          </w:tcPr>
          <w:p w:rsidR="00A70B1D" w:rsidRPr="00BD67EF" w:rsidRDefault="00BD67EF" w:rsidP="00493FD2">
            <w:r w:rsidRPr="00BD67EF">
              <w:t>10</w:t>
            </w:r>
          </w:p>
        </w:tc>
        <w:tc>
          <w:tcPr>
            <w:tcW w:w="3216" w:type="pct"/>
            <w:shd w:val="clear" w:color="auto" w:fill="auto"/>
          </w:tcPr>
          <w:p w:rsidR="00A70B1D" w:rsidRPr="00BD67EF" w:rsidRDefault="00A70B1D" w:rsidP="00493FD2">
            <w:r w:rsidRPr="00BD67EF">
              <w:t xml:space="preserve">User: </w:t>
            </w:r>
            <w:r w:rsidR="00BD67EF" w:rsidRPr="00BD67EF">
              <w:t>Sander</w:t>
            </w:r>
          </w:p>
          <w:p w:rsidR="00A70B1D" w:rsidRPr="00BD67EF" w:rsidRDefault="00A70B1D" w:rsidP="00493FD2"/>
        </w:tc>
      </w:tr>
      <w:tr w:rsidR="00A70B1D" w:rsidRPr="00BD67EF" w:rsidTr="00BD67EF">
        <w:tc>
          <w:tcPr>
            <w:tcW w:w="1616" w:type="pct"/>
            <w:shd w:val="clear" w:color="auto" w:fill="auto"/>
          </w:tcPr>
          <w:p w:rsidR="00A70B1D" w:rsidRPr="00BD67EF" w:rsidRDefault="00A70B1D" w:rsidP="00493FD2">
            <w:r w:rsidRPr="00BD67EF">
              <w:t>Visual Studio</w:t>
            </w:r>
          </w:p>
        </w:tc>
        <w:tc>
          <w:tcPr>
            <w:tcW w:w="168" w:type="pct"/>
            <w:shd w:val="clear" w:color="auto" w:fill="auto"/>
          </w:tcPr>
          <w:p w:rsidR="00A70B1D" w:rsidRPr="00BD67EF" w:rsidRDefault="00BD67EF" w:rsidP="00493FD2">
            <w:r>
              <w:t>2017</w:t>
            </w:r>
          </w:p>
        </w:tc>
        <w:tc>
          <w:tcPr>
            <w:tcW w:w="3216" w:type="pct"/>
            <w:shd w:val="clear" w:color="auto" w:fill="auto"/>
          </w:tcPr>
          <w:p w:rsidR="00A70B1D" w:rsidRPr="00BD67EF" w:rsidRDefault="00A70B1D" w:rsidP="00493FD2">
            <w:r w:rsidRPr="00BD67EF">
              <w:t>Regelnummering aan</w:t>
            </w:r>
          </w:p>
          <w:p w:rsidR="00A70B1D" w:rsidRDefault="00A70B1D" w:rsidP="00493FD2">
            <w:r w:rsidRPr="00BD67EF">
              <w:t xml:space="preserve">Crystal </w:t>
            </w:r>
            <w:proofErr w:type="spellStart"/>
            <w:r w:rsidRPr="00BD67EF">
              <w:t>Reports</w:t>
            </w:r>
            <w:proofErr w:type="spellEnd"/>
            <w:r w:rsidRPr="00BD67EF">
              <w:t xml:space="preserve"> </w:t>
            </w:r>
            <w:proofErr w:type="spellStart"/>
            <w:r w:rsidRPr="00BD67EF">
              <w:t>plugin</w:t>
            </w:r>
            <w:proofErr w:type="spellEnd"/>
          </w:p>
          <w:p w:rsidR="00BD67EF" w:rsidRPr="00BD67EF" w:rsidRDefault="00BD67EF" w:rsidP="00493FD2">
            <w:proofErr w:type="spellStart"/>
            <w:r>
              <w:t>MySQL</w:t>
            </w:r>
            <w:proofErr w:type="spellEnd"/>
            <w:r>
              <w:t xml:space="preserve"> Data Reference</w:t>
            </w:r>
          </w:p>
        </w:tc>
      </w:tr>
      <w:tr w:rsidR="00A70B1D" w:rsidRPr="00BD67EF" w:rsidTr="00BD67EF">
        <w:tc>
          <w:tcPr>
            <w:tcW w:w="1616" w:type="pct"/>
            <w:shd w:val="clear" w:color="auto" w:fill="auto"/>
          </w:tcPr>
          <w:p w:rsidR="00A70B1D" w:rsidRPr="00BD67EF" w:rsidRDefault="00BD67EF" w:rsidP="00493FD2">
            <w:r>
              <w:t>Visual Studio Code</w:t>
            </w:r>
          </w:p>
        </w:tc>
        <w:tc>
          <w:tcPr>
            <w:tcW w:w="168" w:type="pct"/>
            <w:shd w:val="clear" w:color="auto" w:fill="auto"/>
          </w:tcPr>
          <w:p w:rsidR="00A70B1D" w:rsidRPr="00BD67EF" w:rsidRDefault="00BD67EF" w:rsidP="00493FD2">
            <w:r>
              <w:t>1.20.1</w:t>
            </w:r>
          </w:p>
        </w:tc>
        <w:tc>
          <w:tcPr>
            <w:tcW w:w="3216" w:type="pct"/>
            <w:shd w:val="clear" w:color="auto" w:fill="auto"/>
          </w:tcPr>
          <w:p w:rsidR="00A70B1D" w:rsidRPr="00BD67EF" w:rsidRDefault="00BD67EF" w:rsidP="00493FD2">
            <w:r>
              <w:t xml:space="preserve">Dark </w:t>
            </w:r>
            <w:proofErr w:type="spellStart"/>
            <w:r>
              <w:t>Theme</w:t>
            </w:r>
            <w:proofErr w:type="spellEnd"/>
          </w:p>
        </w:tc>
      </w:tr>
      <w:tr w:rsidR="00BD67EF" w:rsidRPr="00BD67EF" w:rsidTr="00BD67EF">
        <w:tc>
          <w:tcPr>
            <w:tcW w:w="1616" w:type="pct"/>
            <w:shd w:val="clear" w:color="auto" w:fill="auto"/>
          </w:tcPr>
          <w:p w:rsidR="00BD67EF" w:rsidRDefault="00BD67EF" w:rsidP="00493FD2">
            <w:r>
              <w:t>XAMPP</w:t>
            </w:r>
          </w:p>
        </w:tc>
        <w:tc>
          <w:tcPr>
            <w:tcW w:w="168" w:type="pct"/>
            <w:shd w:val="clear" w:color="auto" w:fill="auto"/>
          </w:tcPr>
          <w:p w:rsidR="00BD67EF" w:rsidRDefault="00BD67EF" w:rsidP="00493FD2">
            <w:r>
              <w:t>3.2.2</w:t>
            </w:r>
          </w:p>
        </w:tc>
        <w:tc>
          <w:tcPr>
            <w:tcW w:w="3216" w:type="pct"/>
            <w:shd w:val="clear" w:color="auto" w:fill="auto"/>
          </w:tcPr>
          <w:p w:rsidR="00BD67EF" w:rsidRDefault="00176C27" w:rsidP="00493FD2">
            <w:r>
              <w:t>Apache: 2.4</w:t>
            </w:r>
          </w:p>
          <w:p w:rsidR="00176C27" w:rsidRDefault="00176C27" w:rsidP="00493FD2">
            <w:proofErr w:type="spellStart"/>
            <w:r>
              <w:t>MySQL</w:t>
            </w:r>
            <w:proofErr w:type="spellEnd"/>
            <w:r>
              <w:t xml:space="preserve">: </w:t>
            </w:r>
            <w:r w:rsidRPr="00176C27">
              <w:t>10.1.26-MariaDB</w:t>
            </w:r>
          </w:p>
        </w:tc>
      </w:tr>
      <w:tr w:rsidR="00BD67EF" w:rsidRPr="00BD67EF" w:rsidTr="00BD67EF">
        <w:tc>
          <w:tcPr>
            <w:tcW w:w="1616" w:type="pct"/>
            <w:shd w:val="clear" w:color="auto" w:fill="auto"/>
          </w:tcPr>
          <w:p w:rsidR="00BD67EF" w:rsidRDefault="00BD67EF" w:rsidP="00493FD2">
            <w:r>
              <w:t>GitHub Desktop</w:t>
            </w:r>
          </w:p>
        </w:tc>
        <w:tc>
          <w:tcPr>
            <w:tcW w:w="168" w:type="pct"/>
            <w:shd w:val="clear" w:color="auto" w:fill="auto"/>
          </w:tcPr>
          <w:p w:rsidR="00BD67EF" w:rsidRDefault="00BD67EF" w:rsidP="00493FD2">
            <w:r>
              <w:t>10.0.14</w:t>
            </w:r>
          </w:p>
        </w:tc>
        <w:tc>
          <w:tcPr>
            <w:tcW w:w="3216" w:type="pct"/>
            <w:shd w:val="clear" w:color="auto" w:fill="auto"/>
          </w:tcPr>
          <w:p w:rsidR="00BD67EF" w:rsidRDefault="00BD67EF" w:rsidP="00493FD2"/>
        </w:tc>
      </w:tr>
      <w:tr w:rsidR="00BD67EF" w:rsidRPr="00BD67EF" w:rsidTr="00BD67EF">
        <w:tc>
          <w:tcPr>
            <w:tcW w:w="1616" w:type="pct"/>
            <w:shd w:val="clear" w:color="auto" w:fill="auto"/>
          </w:tcPr>
          <w:p w:rsidR="00BD67EF" w:rsidRDefault="00BD67EF" w:rsidP="00493FD2">
            <w:r>
              <w:t>Office 365 Pro</w:t>
            </w:r>
          </w:p>
        </w:tc>
        <w:tc>
          <w:tcPr>
            <w:tcW w:w="168" w:type="pct"/>
            <w:shd w:val="clear" w:color="auto" w:fill="auto"/>
          </w:tcPr>
          <w:p w:rsidR="00BD67EF" w:rsidRDefault="00BD67EF" w:rsidP="00493FD2">
            <w:r>
              <w:t>2016</w:t>
            </w:r>
          </w:p>
        </w:tc>
        <w:tc>
          <w:tcPr>
            <w:tcW w:w="3216" w:type="pct"/>
            <w:shd w:val="clear" w:color="auto" w:fill="auto"/>
          </w:tcPr>
          <w:p w:rsidR="00BD67EF" w:rsidRDefault="00BD67EF" w:rsidP="00493FD2"/>
        </w:tc>
      </w:tr>
    </w:tbl>
    <w:p w:rsidR="00E15D68" w:rsidRPr="001955AF" w:rsidRDefault="00E15D68" w:rsidP="00A70B1D">
      <w:pPr>
        <w:pStyle w:val="Kop1"/>
        <w:numPr>
          <w:ilvl w:val="0"/>
          <w:numId w:val="0"/>
        </w:numPr>
        <w:ind w:left="360" w:hanging="360"/>
        <w:rPr>
          <w:rFonts w:ascii="Calibri" w:hAnsi="Calibri"/>
          <w:i/>
          <w:highlight w:val="lightGray"/>
        </w:rPr>
      </w:pPr>
    </w:p>
    <w:sectPr w:rsidR="00E15D68" w:rsidRPr="001955AF" w:rsidSect="007322D4"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11E" w:rsidRDefault="00F1011E" w:rsidP="00E15D68">
      <w:pPr>
        <w:spacing w:line="240" w:lineRule="auto"/>
      </w:pPr>
      <w:r>
        <w:separator/>
      </w:r>
    </w:p>
  </w:endnote>
  <w:endnote w:type="continuationSeparator" w:id="0">
    <w:p w:rsidR="00F1011E" w:rsidRDefault="00F1011E" w:rsidP="00E1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9295978"/>
      <w:docPartObj>
        <w:docPartGallery w:val="Page Numbers (Bottom of Page)"/>
        <w:docPartUnique/>
      </w:docPartObj>
    </w:sdtPr>
    <w:sdtEndPr/>
    <w:sdtContent>
      <w:p w:rsidR="004A1FE3" w:rsidRDefault="004A1FE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5E1C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65263"/>
      <w:docPartObj>
        <w:docPartGallery w:val="Page Numbers (Bottom of Page)"/>
        <w:docPartUnique/>
      </w:docPartObj>
    </w:sdtPr>
    <w:sdtEndPr/>
    <w:sdtContent>
      <w:p w:rsidR="004A0228" w:rsidRPr="00845276" w:rsidRDefault="004A0228" w:rsidP="00845276">
        <w:pPr>
          <w:pStyle w:val="Koptekst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5E1C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11E" w:rsidRDefault="00F1011E" w:rsidP="00E15D68">
      <w:pPr>
        <w:spacing w:line="240" w:lineRule="auto"/>
      </w:pPr>
      <w:r>
        <w:separator/>
      </w:r>
    </w:p>
  </w:footnote>
  <w:footnote w:type="continuationSeparator" w:id="0">
    <w:p w:rsidR="00F1011E" w:rsidRDefault="00F1011E" w:rsidP="00E15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54E0" w:rsidRDefault="005754E0" w:rsidP="005754E0">
    <w:pPr>
      <w:pStyle w:val="Koptekst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0228" w:rsidRDefault="004A0228" w:rsidP="004A1FE3">
    <w:pPr>
      <w:pStyle w:val="Koptekst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D102E3"/>
    <w:multiLevelType w:val="multilevel"/>
    <w:tmpl w:val="07E8D426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B5AED"/>
    <w:multiLevelType w:val="hybridMultilevel"/>
    <w:tmpl w:val="7FB6FD0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0"/>
  </w:num>
  <w:num w:numId="7">
    <w:abstractNumId w:val="6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479B"/>
    <w:rsid w:val="000202AF"/>
    <w:rsid w:val="00041FF0"/>
    <w:rsid w:val="00063DBA"/>
    <w:rsid w:val="00093764"/>
    <w:rsid w:val="000B21DE"/>
    <w:rsid w:val="000D071E"/>
    <w:rsid w:val="000E73B9"/>
    <w:rsid w:val="00123D3B"/>
    <w:rsid w:val="00124288"/>
    <w:rsid w:val="001577A1"/>
    <w:rsid w:val="00171C89"/>
    <w:rsid w:val="00176C27"/>
    <w:rsid w:val="00181BA8"/>
    <w:rsid w:val="001955AF"/>
    <w:rsid w:val="001A0BD5"/>
    <w:rsid w:val="001A29EC"/>
    <w:rsid w:val="001A7707"/>
    <w:rsid w:val="001B238A"/>
    <w:rsid w:val="001B7BD1"/>
    <w:rsid w:val="001D53DC"/>
    <w:rsid w:val="00240C2E"/>
    <w:rsid w:val="002468B1"/>
    <w:rsid w:val="00261D4D"/>
    <w:rsid w:val="002763E9"/>
    <w:rsid w:val="0028164F"/>
    <w:rsid w:val="002872BA"/>
    <w:rsid w:val="002C535E"/>
    <w:rsid w:val="002C5D79"/>
    <w:rsid w:val="002D68B2"/>
    <w:rsid w:val="003042C2"/>
    <w:rsid w:val="00304F02"/>
    <w:rsid w:val="003312CB"/>
    <w:rsid w:val="00364D94"/>
    <w:rsid w:val="0038214C"/>
    <w:rsid w:val="00391DC3"/>
    <w:rsid w:val="003B21D4"/>
    <w:rsid w:val="003C17B0"/>
    <w:rsid w:val="003C6264"/>
    <w:rsid w:val="003C7459"/>
    <w:rsid w:val="003D2F37"/>
    <w:rsid w:val="004600C2"/>
    <w:rsid w:val="004A0228"/>
    <w:rsid w:val="004A1FE3"/>
    <w:rsid w:val="004B4AD0"/>
    <w:rsid w:val="004C2C8C"/>
    <w:rsid w:val="004D2957"/>
    <w:rsid w:val="00536932"/>
    <w:rsid w:val="005424FE"/>
    <w:rsid w:val="00544823"/>
    <w:rsid w:val="0056529E"/>
    <w:rsid w:val="00566311"/>
    <w:rsid w:val="005754E0"/>
    <w:rsid w:val="00576C56"/>
    <w:rsid w:val="00582C4C"/>
    <w:rsid w:val="005C4722"/>
    <w:rsid w:val="005F278E"/>
    <w:rsid w:val="0061661E"/>
    <w:rsid w:val="0064170A"/>
    <w:rsid w:val="0066776B"/>
    <w:rsid w:val="006807FF"/>
    <w:rsid w:val="00690BDC"/>
    <w:rsid w:val="006A635D"/>
    <w:rsid w:val="006B4DEC"/>
    <w:rsid w:val="006F636C"/>
    <w:rsid w:val="007320EA"/>
    <w:rsid w:val="007322D4"/>
    <w:rsid w:val="00737DA4"/>
    <w:rsid w:val="007423FD"/>
    <w:rsid w:val="00742BBC"/>
    <w:rsid w:val="00770BA4"/>
    <w:rsid w:val="00793C0F"/>
    <w:rsid w:val="007B7004"/>
    <w:rsid w:val="007C223B"/>
    <w:rsid w:val="007C2862"/>
    <w:rsid w:val="007D24C2"/>
    <w:rsid w:val="00800C25"/>
    <w:rsid w:val="008374F1"/>
    <w:rsid w:val="00845276"/>
    <w:rsid w:val="008C7B2E"/>
    <w:rsid w:val="008D491A"/>
    <w:rsid w:val="009114A3"/>
    <w:rsid w:val="009240D9"/>
    <w:rsid w:val="00951387"/>
    <w:rsid w:val="0095360E"/>
    <w:rsid w:val="009572E0"/>
    <w:rsid w:val="009865F0"/>
    <w:rsid w:val="009924EA"/>
    <w:rsid w:val="009B6508"/>
    <w:rsid w:val="009C7CD2"/>
    <w:rsid w:val="009E6E05"/>
    <w:rsid w:val="009F04E3"/>
    <w:rsid w:val="00A05E7E"/>
    <w:rsid w:val="00A12C10"/>
    <w:rsid w:val="00A70B1D"/>
    <w:rsid w:val="00A758EE"/>
    <w:rsid w:val="00A9387F"/>
    <w:rsid w:val="00AC0095"/>
    <w:rsid w:val="00AD23CF"/>
    <w:rsid w:val="00AD7800"/>
    <w:rsid w:val="00B024D2"/>
    <w:rsid w:val="00B04C5C"/>
    <w:rsid w:val="00B15E1C"/>
    <w:rsid w:val="00B23A23"/>
    <w:rsid w:val="00B353E7"/>
    <w:rsid w:val="00B73D42"/>
    <w:rsid w:val="00B7520C"/>
    <w:rsid w:val="00B95CF2"/>
    <w:rsid w:val="00BC2C6D"/>
    <w:rsid w:val="00BD0DAA"/>
    <w:rsid w:val="00BD67EF"/>
    <w:rsid w:val="00BF329F"/>
    <w:rsid w:val="00BF4FE3"/>
    <w:rsid w:val="00C40CE8"/>
    <w:rsid w:val="00CA46B8"/>
    <w:rsid w:val="00CD5936"/>
    <w:rsid w:val="00D4628A"/>
    <w:rsid w:val="00D54A10"/>
    <w:rsid w:val="00D741EB"/>
    <w:rsid w:val="00D956AA"/>
    <w:rsid w:val="00DB03A4"/>
    <w:rsid w:val="00DD7D4F"/>
    <w:rsid w:val="00DE0BDA"/>
    <w:rsid w:val="00DF23F0"/>
    <w:rsid w:val="00E15D68"/>
    <w:rsid w:val="00E31518"/>
    <w:rsid w:val="00E62D28"/>
    <w:rsid w:val="00ED1BC6"/>
    <w:rsid w:val="00F1011E"/>
    <w:rsid w:val="00F10EF5"/>
    <w:rsid w:val="00F15E61"/>
    <w:rsid w:val="00F4479B"/>
    <w:rsid w:val="00F47765"/>
    <w:rsid w:val="00F542EC"/>
    <w:rsid w:val="00F74BFC"/>
    <w:rsid w:val="00F80CB6"/>
    <w:rsid w:val="00FA51B6"/>
    <w:rsid w:val="00FC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9563E"/>
  <w15:docId w15:val="{857AA927-FB56-4E79-ACAB-43BBDE0F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62D28"/>
    <w:pPr>
      <w:spacing w:after="0" w:line="360" w:lineRule="auto"/>
      <w:jc w:val="both"/>
    </w:pPr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Kop3">
    <w:name w:val="heading 3"/>
    <w:basedOn w:val="Kop1"/>
    <w:next w:val="Standaard"/>
    <w:link w:val="Kop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5D68"/>
  </w:style>
  <w:style w:type="paragraph" w:styleId="Voettekst">
    <w:name w:val="footer"/>
    <w:basedOn w:val="Standaard"/>
    <w:link w:val="Voet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5D68"/>
  </w:style>
  <w:style w:type="paragraph" w:styleId="Geenafstand">
    <w:name w:val="No Spacing"/>
    <w:link w:val="Geenafstand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B6508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171C89"/>
  </w:style>
  <w:style w:type="character" w:styleId="Hyperlink">
    <w:name w:val="Hyperlink"/>
    <w:basedOn w:val="Standaardalinea-lettertype"/>
    <w:uiPriority w:val="99"/>
    <w:unhideWhenUsed/>
    <w:rsid w:val="00171C8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780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jstalinea">
    <w:name w:val="List Paragraph"/>
    <w:basedOn w:val="Standaard"/>
    <w:uiPriority w:val="34"/>
    <w:qFormat/>
    <w:rsid w:val="00181BA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Standaard"/>
    <w:next w:val="Standaard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Inhopg4">
    <w:name w:val="toc 4"/>
    <w:basedOn w:val="Standaard"/>
    <w:next w:val="Standaard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google.nl/url?sa=i&amp;rct=j&amp;q=&amp;esrc=s&amp;source=images&amp;cd=&amp;cad=rja&amp;uact=8&amp;ved=0ahUKEwj46a3X26LPAhXBoBQKHQITCSgQjRwIBw&amp;url=http://arunkottolli.blogspot.com/2012_09_01_archive.html&amp;bvm=bv.133387755,d.ZGg&amp;psig=AFQjCNEuMwRJzUvAm2kVnQYQ-u33UUdg2A&amp;ust=1474624737562039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6C1EA5-AF5D-485E-8B3F-1179088BB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reader blanco.dotx</Template>
  <TotalTime>30</TotalTime>
  <Pages>4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Configuratieoverzicht </vt:lpstr>
    </vt:vector>
  </TitlesOfParts>
  <Company>Summa ICT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Configuratieoverzicht </dc:title>
  <dc:subject>Project 00: leerjaar 1, AMO, versie 00</dc:subject>
  <dc:creator>Kelder, Erik</dc:creator>
  <cp:lastModifiedBy>Sander Jochems</cp:lastModifiedBy>
  <cp:revision>11</cp:revision>
  <dcterms:created xsi:type="dcterms:W3CDTF">2016-09-22T09:43:00Z</dcterms:created>
  <dcterms:modified xsi:type="dcterms:W3CDTF">2018-02-20T10:51:00Z</dcterms:modified>
</cp:coreProperties>
</file>