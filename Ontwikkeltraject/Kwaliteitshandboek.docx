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leGrid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FF35DB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Sander Jochems</w:t>
                </w:r>
              </w:p>
              <w:p w:rsidR="003B21D4" w:rsidRPr="003B21D4" w:rsidRDefault="00FF35DB" w:rsidP="003B21D4">
                <w:pPr>
                  <w:pStyle w:val="NoSpacing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Bram Swinkels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014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028FBD8E" wp14:editId="5F679EAA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CC4E8C" w:rsidP="00B73D4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Kwaliteitshandboek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1378D9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Online Stemmen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7322D4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3990340</wp:posOffset>
            </wp:positionV>
            <wp:extent cx="57150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528" y="21375"/>
                <wp:lineTo x="21528" y="0"/>
                <wp:lineTo x="0" y="0"/>
              </wp:wrapPolygon>
            </wp:wrapThrough>
            <wp:docPr id="2" name="Afbeelding 2" descr="Afbeeldingsresultaat voor dilbert kwalitei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dilbert kwalitei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42">
        <w:rPr>
          <w:rFonts w:ascii="Arial" w:hAnsi="Arial" w:cs="Arial"/>
        </w:rPr>
        <w:t xml:space="preserve"> </w:t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7322D4" w:rsidRDefault="000B21DE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8360" w:history="1">
            <w:r w:rsidR="007322D4" w:rsidRPr="00620499">
              <w:rPr>
                <w:rStyle w:val="Hyperlink"/>
                <w:noProof/>
              </w:rPr>
              <w:t>1.</w:t>
            </w:r>
            <w:r w:rsidR="007322D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7322D4" w:rsidRPr="00620499">
              <w:rPr>
                <w:rStyle w:val="Hyperlink"/>
                <w:noProof/>
              </w:rPr>
              <w:t>Kwaliteitshandboek</w:t>
            </w:r>
            <w:r w:rsidR="007322D4">
              <w:rPr>
                <w:noProof/>
                <w:webHidden/>
              </w:rPr>
              <w:tab/>
            </w:r>
            <w:r w:rsidR="007322D4">
              <w:rPr>
                <w:noProof/>
                <w:webHidden/>
              </w:rPr>
              <w:fldChar w:fldCharType="begin"/>
            </w:r>
            <w:r w:rsidR="007322D4">
              <w:rPr>
                <w:noProof/>
                <w:webHidden/>
              </w:rPr>
              <w:instrText xml:space="preserve"> PAGEREF _Toc462308360 \h </w:instrText>
            </w:r>
            <w:r w:rsidR="007322D4">
              <w:rPr>
                <w:noProof/>
                <w:webHidden/>
              </w:rPr>
            </w:r>
            <w:r w:rsidR="007322D4">
              <w:rPr>
                <w:noProof/>
                <w:webHidden/>
              </w:rPr>
              <w:fldChar w:fldCharType="separate"/>
            </w:r>
            <w:r w:rsidR="007322D4">
              <w:rPr>
                <w:noProof/>
                <w:webHidden/>
              </w:rPr>
              <w:t>3</w:t>
            </w:r>
            <w:r w:rsidR="007322D4">
              <w:rPr>
                <w:noProof/>
                <w:webHidden/>
              </w:rPr>
              <w:fldChar w:fldCharType="end"/>
            </w:r>
          </w:hyperlink>
        </w:p>
        <w:p w:rsidR="007322D4" w:rsidRDefault="004E2E9D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1" w:history="1">
            <w:r w:rsidR="007322D4" w:rsidRPr="00620499">
              <w:rPr>
                <w:rStyle w:val="Hyperlink"/>
                <w:noProof/>
              </w:rPr>
              <w:t>1.1</w:t>
            </w:r>
            <w:r w:rsidR="007322D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7322D4" w:rsidRPr="00620499">
              <w:rPr>
                <w:rStyle w:val="Hyperlink"/>
                <w:noProof/>
              </w:rPr>
              <w:t>De planning van de realisatie en de test</w:t>
            </w:r>
            <w:r w:rsidR="007322D4">
              <w:rPr>
                <w:noProof/>
                <w:webHidden/>
              </w:rPr>
              <w:tab/>
            </w:r>
            <w:r w:rsidR="007322D4">
              <w:rPr>
                <w:noProof/>
                <w:webHidden/>
              </w:rPr>
              <w:fldChar w:fldCharType="begin"/>
            </w:r>
            <w:r w:rsidR="007322D4">
              <w:rPr>
                <w:noProof/>
                <w:webHidden/>
              </w:rPr>
              <w:instrText xml:space="preserve"> PAGEREF _Toc462308361 \h </w:instrText>
            </w:r>
            <w:r w:rsidR="007322D4">
              <w:rPr>
                <w:noProof/>
                <w:webHidden/>
              </w:rPr>
            </w:r>
            <w:r w:rsidR="007322D4">
              <w:rPr>
                <w:noProof/>
                <w:webHidden/>
              </w:rPr>
              <w:fldChar w:fldCharType="separate"/>
            </w:r>
            <w:r w:rsidR="007322D4">
              <w:rPr>
                <w:noProof/>
                <w:webHidden/>
              </w:rPr>
              <w:t>3</w:t>
            </w:r>
            <w:r w:rsidR="007322D4">
              <w:rPr>
                <w:noProof/>
                <w:webHidden/>
              </w:rPr>
              <w:fldChar w:fldCharType="end"/>
            </w:r>
          </w:hyperlink>
        </w:p>
        <w:p w:rsidR="007322D4" w:rsidRDefault="004E2E9D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2" w:history="1">
            <w:r w:rsidR="007322D4" w:rsidRPr="00620499">
              <w:rPr>
                <w:rStyle w:val="Hyperlink"/>
                <w:noProof/>
              </w:rPr>
              <w:t>1.2</w:t>
            </w:r>
            <w:r w:rsidR="007322D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7322D4" w:rsidRPr="00620499">
              <w:rPr>
                <w:rStyle w:val="Hyperlink"/>
                <w:noProof/>
              </w:rPr>
              <w:t>De realisatie</w:t>
            </w:r>
            <w:r w:rsidR="007322D4">
              <w:rPr>
                <w:noProof/>
                <w:webHidden/>
              </w:rPr>
              <w:tab/>
            </w:r>
            <w:r w:rsidR="007322D4">
              <w:rPr>
                <w:noProof/>
                <w:webHidden/>
              </w:rPr>
              <w:fldChar w:fldCharType="begin"/>
            </w:r>
            <w:r w:rsidR="007322D4">
              <w:rPr>
                <w:noProof/>
                <w:webHidden/>
              </w:rPr>
              <w:instrText xml:space="preserve"> PAGEREF _Toc462308362 \h </w:instrText>
            </w:r>
            <w:r w:rsidR="007322D4">
              <w:rPr>
                <w:noProof/>
                <w:webHidden/>
              </w:rPr>
            </w:r>
            <w:r w:rsidR="007322D4">
              <w:rPr>
                <w:noProof/>
                <w:webHidden/>
              </w:rPr>
              <w:fldChar w:fldCharType="separate"/>
            </w:r>
            <w:r w:rsidR="007322D4">
              <w:rPr>
                <w:noProof/>
                <w:webHidden/>
              </w:rPr>
              <w:t>3</w:t>
            </w:r>
            <w:r w:rsidR="007322D4">
              <w:rPr>
                <w:noProof/>
                <w:webHidden/>
              </w:rPr>
              <w:fldChar w:fldCharType="end"/>
            </w:r>
          </w:hyperlink>
        </w:p>
        <w:p w:rsidR="007322D4" w:rsidRDefault="004E2E9D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3" w:history="1">
            <w:r w:rsidR="007322D4" w:rsidRPr="00620499">
              <w:rPr>
                <w:rStyle w:val="Hyperlink"/>
                <w:noProof/>
              </w:rPr>
              <w:t>1.3</w:t>
            </w:r>
            <w:r w:rsidR="007322D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7322D4" w:rsidRPr="00620499">
              <w:rPr>
                <w:rStyle w:val="Hyperlink"/>
                <w:noProof/>
              </w:rPr>
              <w:t>De wijzigingen na de test</w:t>
            </w:r>
            <w:r w:rsidR="007322D4">
              <w:rPr>
                <w:noProof/>
                <w:webHidden/>
              </w:rPr>
              <w:tab/>
            </w:r>
            <w:r w:rsidR="007322D4">
              <w:rPr>
                <w:noProof/>
                <w:webHidden/>
              </w:rPr>
              <w:fldChar w:fldCharType="begin"/>
            </w:r>
            <w:r w:rsidR="007322D4">
              <w:rPr>
                <w:noProof/>
                <w:webHidden/>
              </w:rPr>
              <w:instrText xml:space="preserve"> PAGEREF _Toc462308363 \h </w:instrText>
            </w:r>
            <w:r w:rsidR="007322D4">
              <w:rPr>
                <w:noProof/>
                <w:webHidden/>
              </w:rPr>
            </w:r>
            <w:r w:rsidR="007322D4">
              <w:rPr>
                <w:noProof/>
                <w:webHidden/>
              </w:rPr>
              <w:fldChar w:fldCharType="separate"/>
            </w:r>
            <w:r w:rsidR="007322D4">
              <w:rPr>
                <w:noProof/>
                <w:webHidden/>
              </w:rPr>
              <w:t>3</w:t>
            </w:r>
            <w:r w:rsidR="007322D4">
              <w:rPr>
                <w:noProof/>
                <w:webHidden/>
              </w:rPr>
              <w:fldChar w:fldCharType="end"/>
            </w:r>
          </w:hyperlink>
        </w:p>
        <w:p w:rsidR="005754E0" w:rsidRDefault="000B21DE" w:rsidP="007322D4">
          <w:pPr>
            <w:sectPr w:rsidR="005754E0" w:rsidSect="008374F1">
              <w:headerReference w:type="even" r:id="rId12"/>
              <w:headerReference w:type="default" r:id="rId13"/>
              <w:footerReference w:type="even" r:id="rId14"/>
              <w:footerReference w:type="default" r:id="rId15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7322D4" w:rsidRPr="007322D4" w:rsidRDefault="007322D4" w:rsidP="004753F8">
      <w:pPr>
        <w:pStyle w:val="Heading1"/>
        <w:rPr>
          <w:i/>
          <w:highlight w:val="lightGray"/>
        </w:rPr>
      </w:pPr>
      <w:bookmarkStart w:id="0" w:name="_Toc449617732"/>
      <w:bookmarkStart w:id="1" w:name="_Toc462308360"/>
      <w:r w:rsidRPr="00801FEB">
        <w:lastRenderedPageBreak/>
        <w:t>Kwaliteitshandboek</w:t>
      </w:r>
      <w:bookmarkEnd w:id="0"/>
      <w:bookmarkEnd w:id="1"/>
    </w:p>
    <w:p w:rsidR="007322D4" w:rsidRPr="007322D4" w:rsidRDefault="007322D4" w:rsidP="007322D4">
      <w:pPr>
        <w:pStyle w:val="Heading2"/>
        <w:rPr>
          <w:i/>
        </w:rPr>
      </w:pPr>
      <w:bookmarkStart w:id="2" w:name="_Toc462308361"/>
      <w:r w:rsidRPr="007322D4">
        <w:rPr>
          <w:i/>
        </w:rPr>
        <w:t>De planning van de realisatie en de test</w:t>
      </w:r>
      <w:bookmarkEnd w:id="2"/>
    </w:p>
    <w:p w:rsidR="007322D4" w:rsidRPr="007322D4" w:rsidRDefault="007322D4" w:rsidP="007322D4">
      <w:pPr>
        <w:rPr>
          <w:i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646"/>
        <w:gridCol w:w="1784"/>
        <w:gridCol w:w="1987"/>
      </w:tblGrid>
      <w:tr w:rsidR="007322D4" w:rsidRPr="007322D4" w:rsidTr="00D15247">
        <w:tc>
          <w:tcPr>
            <w:tcW w:w="5000" w:type="pct"/>
            <w:gridSpan w:val="4"/>
            <w:shd w:val="clear" w:color="auto" w:fill="BFBFBF"/>
          </w:tcPr>
          <w:p w:rsidR="007322D4" w:rsidRPr="007322D4" w:rsidRDefault="007322D4" w:rsidP="00D15247">
            <w:pPr>
              <w:rPr>
                <w:b/>
                <w:i/>
              </w:rPr>
            </w:pPr>
            <w:r w:rsidRPr="007322D4">
              <w:rPr>
                <w:b/>
                <w:i/>
              </w:rPr>
              <w:t>Planning van de realisatie en test</w:t>
            </w:r>
          </w:p>
        </w:tc>
      </w:tr>
      <w:tr w:rsidR="007322D4" w:rsidRPr="007322D4" w:rsidTr="00D15247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Tot</w:t>
            </w:r>
          </w:p>
        </w:tc>
      </w:tr>
      <w:tr w:rsidR="007322D4" w:rsidRPr="004753F8" w:rsidTr="00D15247">
        <w:tc>
          <w:tcPr>
            <w:tcW w:w="1418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Website: Backend</w:t>
            </w:r>
          </w:p>
        </w:tc>
        <w:tc>
          <w:tcPr>
            <w:tcW w:w="1477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Sander</w:t>
            </w:r>
          </w:p>
        </w:tc>
        <w:tc>
          <w:tcPr>
            <w:tcW w:w="996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Week 3</w:t>
            </w:r>
          </w:p>
        </w:tc>
        <w:tc>
          <w:tcPr>
            <w:tcW w:w="1109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Week 5</w:t>
            </w:r>
          </w:p>
        </w:tc>
      </w:tr>
      <w:tr w:rsidR="007322D4" w:rsidRPr="004753F8" w:rsidTr="00D15247">
        <w:tc>
          <w:tcPr>
            <w:tcW w:w="1418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 xml:space="preserve">Website: </w:t>
            </w:r>
            <w:proofErr w:type="spellStart"/>
            <w:r w:rsidRPr="004753F8">
              <w:rPr>
                <w:i/>
              </w:rPr>
              <w:t>Frontend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Bram</w:t>
            </w:r>
          </w:p>
        </w:tc>
        <w:tc>
          <w:tcPr>
            <w:tcW w:w="996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Week 3</w:t>
            </w:r>
          </w:p>
        </w:tc>
        <w:tc>
          <w:tcPr>
            <w:tcW w:w="1109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Week 6</w:t>
            </w:r>
          </w:p>
        </w:tc>
      </w:tr>
      <w:tr w:rsidR="007322D4" w:rsidRPr="004753F8" w:rsidTr="00D15247">
        <w:tc>
          <w:tcPr>
            <w:tcW w:w="1418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Applicatie</w:t>
            </w:r>
          </w:p>
        </w:tc>
        <w:tc>
          <w:tcPr>
            <w:tcW w:w="1477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Sander</w:t>
            </w:r>
          </w:p>
        </w:tc>
        <w:tc>
          <w:tcPr>
            <w:tcW w:w="996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Week 6</w:t>
            </w:r>
          </w:p>
        </w:tc>
        <w:tc>
          <w:tcPr>
            <w:tcW w:w="1109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Week 6</w:t>
            </w:r>
          </w:p>
        </w:tc>
      </w:tr>
      <w:tr w:rsidR="004753F8" w:rsidRPr="004753F8" w:rsidTr="00D15247">
        <w:tc>
          <w:tcPr>
            <w:tcW w:w="1418" w:type="pct"/>
            <w:shd w:val="clear" w:color="auto" w:fill="auto"/>
          </w:tcPr>
          <w:p w:rsidR="004753F8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Database</w:t>
            </w:r>
          </w:p>
        </w:tc>
        <w:tc>
          <w:tcPr>
            <w:tcW w:w="1477" w:type="pct"/>
            <w:shd w:val="clear" w:color="auto" w:fill="auto"/>
          </w:tcPr>
          <w:p w:rsidR="004753F8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Sander</w:t>
            </w:r>
          </w:p>
        </w:tc>
        <w:tc>
          <w:tcPr>
            <w:tcW w:w="996" w:type="pct"/>
            <w:shd w:val="clear" w:color="auto" w:fill="auto"/>
          </w:tcPr>
          <w:p w:rsidR="004753F8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Week 3</w:t>
            </w:r>
          </w:p>
        </w:tc>
        <w:tc>
          <w:tcPr>
            <w:tcW w:w="1109" w:type="pct"/>
            <w:shd w:val="clear" w:color="auto" w:fill="auto"/>
          </w:tcPr>
          <w:p w:rsidR="004753F8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Week 3</w:t>
            </w:r>
          </w:p>
        </w:tc>
      </w:tr>
    </w:tbl>
    <w:p w:rsidR="007322D4" w:rsidRPr="007322D4" w:rsidRDefault="007322D4" w:rsidP="007322D4">
      <w:pPr>
        <w:pStyle w:val="Heading2"/>
        <w:rPr>
          <w:i/>
        </w:rPr>
      </w:pPr>
      <w:bookmarkStart w:id="3" w:name="_Toc462308362"/>
      <w:r w:rsidRPr="007322D4">
        <w:rPr>
          <w:i/>
        </w:rPr>
        <w:t>De realisatie</w:t>
      </w:r>
      <w:bookmarkEnd w:id="3"/>
    </w:p>
    <w:p w:rsidR="007322D4" w:rsidRPr="007322D4" w:rsidRDefault="007322D4" w:rsidP="007322D4">
      <w:pPr>
        <w:rPr>
          <w:i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3"/>
        <w:gridCol w:w="3739"/>
        <w:gridCol w:w="1585"/>
      </w:tblGrid>
      <w:tr w:rsidR="007322D4" w:rsidRPr="007322D4" w:rsidTr="00D15247">
        <w:tc>
          <w:tcPr>
            <w:tcW w:w="5000" w:type="pct"/>
            <w:gridSpan w:val="3"/>
            <w:shd w:val="clear" w:color="auto" w:fill="BFBFBF"/>
          </w:tcPr>
          <w:p w:rsidR="007322D4" w:rsidRPr="007322D4" w:rsidRDefault="007322D4" w:rsidP="00D15247">
            <w:pPr>
              <w:rPr>
                <w:b/>
                <w:i/>
              </w:rPr>
            </w:pPr>
            <w:r w:rsidRPr="007322D4">
              <w:rPr>
                <w:b/>
                <w:i/>
              </w:rPr>
              <w:t>Realisatie</w:t>
            </w:r>
          </w:p>
        </w:tc>
      </w:tr>
      <w:tr w:rsidR="007322D4" w:rsidRPr="007322D4" w:rsidTr="00D15247">
        <w:tc>
          <w:tcPr>
            <w:tcW w:w="2028" w:type="pct"/>
            <w:tcBorders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Onderdeel / Scherm / Venster</w:t>
            </w:r>
          </w:p>
        </w:tc>
        <w:tc>
          <w:tcPr>
            <w:tcW w:w="208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Programmeur</w:t>
            </w:r>
          </w:p>
        </w:tc>
        <w:tc>
          <w:tcPr>
            <w:tcW w:w="885" w:type="pct"/>
            <w:tcBorders>
              <w:lef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Klaar op</w:t>
            </w:r>
          </w:p>
        </w:tc>
      </w:tr>
      <w:tr w:rsidR="007322D4" w:rsidRPr="004753F8" w:rsidTr="00D15247">
        <w:tc>
          <w:tcPr>
            <w:tcW w:w="2028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Website: Backend</w:t>
            </w:r>
          </w:p>
        </w:tc>
        <w:tc>
          <w:tcPr>
            <w:tcW w:w="2087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Sander &amp; Bram</w:t>
            </w:r>
          </w:p>
        </w:tc>
        <w:tc>
          <w:tcPr>
            <w:tcW w:w="885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Week 6</w:t>
            </w:r>
          </w:p>
        </w:tc>
      </w:tr>
      <w:tr w:rsidR="007322D4" w:rsidRPr="004753F8" w:rsidTr="00D15247">
        <w:tc>
          <w:tcPr>
            <w:tcW w:w="2028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 xml:space="preserve">Website: </w:t>
            </w:r>
            <w:proofErr w:type="spellStart"/>
            <w:r w:rsidRPr="004753F8">
              <w:rPr>
                <w:i/>
              </w:rPr>
              <w:t>Frontend</w:t>
            </w:r>
            <w:proofErr w:type="spellEnd"/>
          </w:p>
        </w:tc>
        <w:tc>
          <w:tcPr>
            <w:tcW w:w="2087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Bram &amp; Sander</w:t>
            </w:r>
          </w:p>
        </w:tc>
        <w:tc>
          <w:tcPr>
            <w:tcW w:w="885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Week 6</w:t>
            </w:r>
          </w:p>
        </w:tc>
      </w:tr>
      <w:tr w:rsidR="007322D4" w:rsidRPr="004753F8" w:rsidTr="00D15247">
        <w:tc>
          <w:tcPr>
            <w:tcW w:w="2028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Applicatie</w:t>
            </w:r>
          </w:p>
        </w:tc>
        <w:tc>
          <w:tcPr>
            <w:tcW w:w="2087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Sander</w:t>
            </w:r>
          </w:p>
        </w:tc>
        <w:tc>
          <w:tcPr>
            <w:tcW w:w="885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Week 7</w:t>
            </w:r>
          </w:p>
        </w:tc>
      </w:tr>
      <w:tr w:rsidR="004753F8" w:rsidRPr="004753F8" w:rsidTr="00D15247">
        <w:tc>
          <w:tcPr>
            <w:tcW w:w="2028" w:type="pct"/>
            <w:shd w:val="clear" w:color="auto" w:fill="auto"/>
          </w:tcPr>
          <w:p w:rsidR="004753F8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Database</w:t>
            </w:r>
          </w:p>
        </w:tc>
        <w:tc>
          <w:tcPr>
            <w:tcW w:w="2087" w:type="pct"/>
            <w:shd w:val="clear" w:color="auto" w:fill="auto"/>
          </w:tcPr>
          <w:p w:rsidR="004753F8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Sander</w:t>
            </w:r>
          </w:p>
        </w:tc>
        <w:tc>
          <w:tcPr>
            <w:tcW w:w="885" w:type="pct"/>
            <w:shd w:val="clear" w:color="auto" w:fill="auto"/>
          </w:tcPr>
          <w:p w:rsidR="004753F8" w:rsidRPr="004753F8" w:rsidRDefault="004753F8" w:rsidP="00D15247">
            <w:pPr>
              <w:rPr>
                <w:i/>
              </w:rPr>
            </w:pPr>
            <w:r w:rsidRPr="004753F8">
              <w:rPr>
                <w:i/>
              </w:rPr>
              <w:t>Week 3</w:t>
            </w:r>
          </w:p>
        </w:tc>
      </w:tr>
    </w:tbl>
    <w:p w:rsidR="007322D4" w:rsidRPr="007322D4" w:rsidRDefault="007322D4" w:rsidP="007322D4">
      <w:pPr>
        <w:pStyle w:val="Heading2"/>
        <w:rPr>
          <w:i/>
        </w:rPr>
      </w:pPr>
      <w:bookmarkStart w:id="4" w:name="_Toc462308363"/>
      <w:r w:rsidRPr="007322D4">
        <w:rPr>
          <w:i/>
        </w:rPr>
        <w:t>De wijzigingen na de test</w:t>
      </w:r>
      <w:bookmarkEnd w:id="4"/>
    </w:p>
    <w:p w:rsidR="007322D4" w:rsidRPr="007322D4" w:rsidRDefault="007322D4" w:rsidP="007322D4">
      <w:pPr>
        <w:rPr>
          <w:i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1686"/>
        <w:gridCol w:w="1080"/>
        <w:gridCol w:w="1005"/>
        <w:gridCol w:w="3475"/>
      </w:tblGrid>
      <w:tr w:rsidR="007322D4" w:rsidRPr="007322D4" w:rsidTr="00D15247">
        <w:tc>
          <w:tcPr>
            <w:tcW w:w="5000" w:type="pct"/>
            <w:gridSpan w:val="5"/>
            <w:shd w:val="clear" w:color="auto" w:fill="BFBFBF"/>
          </w:tcPr>
          <w:p w:rsidR="007322D4" w:rsidRPr="007322D4" w:rsidRDefault="007322D4" w:rsidP="00D15247">
            <w:pPr>
              <w:rPr>
                <w:b/>
                <w:i/>
              </w:rPr>
            </w:pPr>
            <w:r w:rsidRPr="007322D4">
              <w:rPr>
                <w:b/>
                <w:i/>
              </w:rPr>
              <w:t>Wijzigingen</w:t>
            </w:r>
          </w:p>
        </w:tc>
      </w:tr>
      <w:tr w:rsidR="007322D4" w:rsidRPr="007322D4" w:rsidTr="004753F8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Naam bestand</w:t>
            </w:r>
          </w:p>
        </w:tc>
        <w:tc>
          <w:tcPr>
            <w:tcW w:w="941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Programmeur</w:t>
            </w:r>
          </w:p>
        </w:tc>
        <w:tc>
          <w:tcPr>
            <w:tcW w:w="603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Van</w:t>
            </w:r>
          </w:p>
        </w:tc>
        <w:tc>
          <w:tcPr>
            <w:tcW w:w="561" w:type="pct"/>
            <w:tcBorders>
              <w:lef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Tot</w:t>
            </w:r>
          </w:p>
        </w:tc>
        <w:tc>
          <w:tcPr>
            <w:tcW w:w="1940" w:type="pct"/>
            <w:tcBorders>
              <w:lef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Wijziging</w:t>
            </w:r>
          </w:p>
        </w:tc>
      </w:tr>
      <w:tr w:rsidR="007322D4" w:rsidRPr="004753F8" w:rsidTr="004753F8">
        <w:tc>
          <w:tcPr>
            <w:tcW w:w="955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proofErr w:type="spellStart"/>
            <w:r>
              <w:rPr>
                <w:i/>
              </w:rPr>
              <w:t>Core.php</w:t>
            </w:r>
            <w:proofErr w:type="spellEnd"/>
          </w:p>
        </w:tc>
        <w:tc>
          <w:tcPr>
            <w:tcW w:w="941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>
              <w:rPr>
                <w:i/>
              </w:rPr>
              <w:t>Sander</w:t>
            </w:r>
          </w:p>
        </w:tc>
        <w:tc>
          <w:tcPr>
            <w:tcW w:w="603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>
              <w:rPr>
                <w:i/>
              </w:rPr>
              <w:t>Week 7</w:t>
            </w:r>
          </w:p>
        </w:tc>
        <w:tc>
          <w:tcPr>
            <w:tcW w:w="561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r>
              <w:rPr>
                <w:i/>
              </w:rPr>
              <w:t>Week 7</w:t>
            </w:r>
          </w:p>
        </w:tc>
        <w:tc>
          <w:tcPr>
            <w:tcW w:w="1940" w:type="pct"/>
            <w:shd w:val="clear" w:color="auto" w:fill="auto"/>
          </w:tcPr>
          <w:p w:rsidR="007322D4" w:rsidRPr="004753F8" w:rsidRDefault="004753F8" w:rsidP="00D15247">
            <w:pPr>
              <w:rPr>
                <w:i/>
              </w:rPr>
            </w:pPr>
            <w:proofErr w:type="spellStart"/>
            <w:r>
              <w:rPr>
                <w:i/>
              </w:rPr>
              <w:t>Minify</w:t>
            </w:r>
            <w:proofErr w:type="spellEnd"/>
            <w:r>
              <w:rPr>
                <w:i/>
              </w:rPr>
              <w:t xml:space="preserve"> Code</w:t>
            </w:r>
            <w:bookmarkStart w:id="5" w:name="_GoBack"/>
            <w:bookmarkEnd w:id="5"/>
          </w:p>
        </w:tc>
      </w:tr>
    </w:tbl>
    <w:p w:rsidR="007322D4" w:rsidRPr="007322D4" w:rsidRDefault="007322D4" w:rsidP="007322D4">
      <w:pPr>
        <w:rPr>
          <w:rFonts w:cs="Arial"/>
          <w:b/>
          <w:i/>
          <w:sz w:val="28"/>
          <w:szCs w:val="28"/>
        </w:rPr>
      </w:pPr>
    </w:p>
    <w:p w:rsidR="00E15D68" w:rsidRPr="001955AF" w:rsidRDefault="00E15D68" w:rsidP="007322D4">
      <w:pPr>
        <w:pStyle w:val="Heading1"/>
        <w:numPr>
          <w:ilvl w:val="0"/>
          <w:numId w:val="0"/>
        </w:numPr>
        <w:rPr>
          <w:rFonts w:ascii="Calibri" w:hAnsi="Calibri"/>
          <w:i/>
          <w:highlight w:val="lightGray"/>
        </w:rPr>
      </w:pPr>
    </w:p>
    <w:sectPr w:rsidR="00E15D68" w:rsidRPr="001955AF" w:rsidSect="007322D4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E9D" w:rsidRDefault="004E2E9D" w:rsidP="00E15D68">
      <w:pPr>
        <w:spacing w:line="240" w:lineRule="auto"/>
      </w:pPr>
      <w:r>
        <w:separator/>
      </w:r>
    </w:p>
  </w:endnote>
  <w:endnote w:type="continuationSeparator" w:id="0">
    <w:p w:rsidR="004E2E9D" w:rsidRDefault="004E2E9D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E8C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Header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31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E9D" w:rsidRDefault="004E2E9D" w:rsidP="00E15D68">
      <w:pPr>
        <w:spacing w:line="240" w:lineRule="auto"/>
      </w:pPr>
      <w:r>
        <w:separator/>
      </w:r>
    </w:p>
  </w:footnote>
  <w:footnote w:type="continuationSeparator" w:id="0">
    <w:p w:rsidR="004E2E9D" w:rsidRDefault="004E2E9D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0228" w:rsidP="004A1FE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2MDY1MzM0MjI3NDRX0lEKTi0uzszPAykwqgUAhD9xEiwAAAA="/>
  </w:docVars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24288"/>
    <w:rsid w:val="001378D9"/>
    <w:rsid w:val="001577A1"/>
    <w:rsid w:val="00171C89"/>
    <w:rsid w:val="00181BA8"/>
    <w:rsid w:val="001955AF"/>
    <w:rsid w:val="001A0BD5"/>
    <w:rsid w:val="001A29EC"/>
    <w:rsid w:val="001A7707"/>
    <w:rsid w:val="001B7BD1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858A5"/>
    <w:rsid w:val="00391DC3"/>
    <w:rsid w:val="003B21D4"/>
    <w:rsid w:val="003C17B0"/>
    <w:rsid w:val="003C6264"/>
    <w:rsid w:val="003C7459"/>
    <w:rsid w:val="003D2F37"/>
    <w:rsid w:val="004600C2"/>
    <w:rsid w:val="004753F8"/>
    <w:rsid w:val="004A0228"/>
    <w:rsid w:val="004A1FE3"/>
    <w:rsid w:val="004B4AD0"/>
    <w:rsid w:val="004C2C8C"/>
    <w:rsid w:val="004D2957"/>
    <w:rsid w:val="004E2E9D"/>
    <w:rsid w:val="00536932"/>
    <w:rsid w:val="005424FE"/>
    <w:rsid w:val="00544823"/>
    <w:rsid w:val="0056529E"/>
    <w:rsid w:val="00566311"/>
    <w:rsid w:val="005754E0"/>
    <w:rsid w:val="00576C56"/>
    <w:rsid w:val="00582C4C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22D4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24FD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AF7650"/>
    <w:rsid w:val="00B024D2"/>
    <w:rsid w:val="00B04C5C"/>
    <w:rsid w:val="00B23A23"/>
    <w:rsid w:val="00B353E7"/>
    <w:rsid w:val="00B73D42"/>
    <w:rsid w:val="00B7520C"/>
    <w:rsid w:val="00BC2C6D"/>
    <w:rsid w:val="00BD0DAA"/>
    <w:rsid w:val="00BF329F"/>
    <w:rsid w:val="00C40CE8"/>
    <w:rsid w:val="00CA46B8"/>
    <w:rsid w:val="00CC4E8C"/>
    <w:rsid w:val="00CD5936"/>
    <w:rsid w:val="00D4628A"/>
    <w:rsid w:val="00D54A10"/>
    <w:rsid w:val="00D555DB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  <w:rsid w:val="00FF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508C5"/>
  <w15:docId w15:val="{8F8066D6-A53E-4590-8552-83AA59FB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68"/>
  </w:style>
  <w:style w:type="paragraph" w:styleId="Footer">
    <w:name w:val="footer"/>
    <w:basedOn w:val="Normal"/>
    <w:link w:val="Foot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68"/>
  </w:style>
  <w:style w:type="paragraph" w:styleId="NoSpacing">
    <w:name w:val="No Spacing"/>
    <w:link w:val="NoSpacing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9B6508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1C89"/>
  </w:style>
  <w:style w:type="character" w:styleId="Hyperlink">
    <w:name w:val="Hyperlink"/>
    <w:basedOn w:val="DefaultParagraphFont"/>
    <w:uiPriority w:val="99"/>
    <w:unhideWhenUsed/>
    <w:rsid w:val="00171C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D7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181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TOC4">
    <w:name w:val="toc 4"/>
    <w:basedOn w:val="Normal"/>
    <w:next w:val="Normal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iH-KDS2KLPAhVGWRQKHXQ8CS0QjRwIBw&amp;url=http://www.raamstijn.nl/eenblogjeom/index.php/lean-six-sigma/2101-lean-volgens-dilbert&amp;bvm=bv.133387755,d.ZGg&amp;psig=AFQjCNGyJyGsn3fR1lV-nzNtQdRHKloDPw&amp;ust=1474623965233793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3374AF-F29A-4BFB-A74A-88AD9F1FF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8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Kwaliteitshandboek</vt:lpstr>
      <vt:lpstr>Configuratieoverzicht</vt:lpstr>
    </vt:vector>
  </TitlesOfParts>
  <Company>Summa ICT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Kwaliteitshandboek</dc:title>
  <dc:subject>Project 00: leerjaar 1, AMO, versie 00</dc:subject>
  <dc:creator>Kelder, Erik</dc:creator>
  <cp:lastModifiedBy>Sander Jochems</cp:lastModifiedBy>
  <cp:revision>6</cp:revision>
  <dcterms:created xsi:type="dcterms:W3CDTF">2018-04-04T08:20:00Z</dcterms:created>
  <dcterms:modified xsi:type="dcterms:W3CDTF">2018-04-04T09:16:00Z</dcterms:modified>
</cp:coreProperties>
</file>