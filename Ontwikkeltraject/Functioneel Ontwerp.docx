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Auteurs: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3065D2">
            <w:trPr>
              <w:trHeight w:val="177"/>
            </w:trPr>
            <w:tc>
              <w:tcPr>
                <w:tcW w:w="7054" w:type="dxa"/>
              </w:tcPr>
              <w:p w:rsidR="003B21D4" w:rsidRDefault="003065D2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  <w:p w:rsidR="003065D2" w:rsidRPr="003B21D4" w:rsidRDefault="003065D2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Bram Swinkels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/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3065D2" w:rsidTr="000202AF">
            <w:tc>
              <w:tcPr>
                <w:tcW w:w="7442" w:type="dxa"/>
              </w:tcPr>
              <w:p w:rsidR="003065D2" w:rsidRPr="000202AF" w:rsidRDefault="003065D2" w:rsidP="003065D2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Een stemwebsite voor de gemeenteverkiezingen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3065D2" w:rsidP="0056529E">
      <w:pPr>
        <w:rPr>
          <w:rFonts w:ascii="Arial" w:hAnsi="Arial" w:cs="Arial"/>
        </w:rPr>
      </w:pPr>
      <w:bookmarkStart w:id="0" w:name="_GoBack"/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4369402D" wp14:editId="37CFDAA9">
            <wp:simplePos x="0" y="0"/>
            <wp:positionH relativeFrom="column">
              <wp:posOffset>989965</wp:posOffset>
            </wp:positionH>
            <wp:positionV relativeFrom="paragraph">
              <wp:posOffset>4317365</wp:posOffset>
            </wp:positionV>
            <wp:extent cx="3566160" cy="2012315"/>
            <wp:effectExtent l="0" t="0" r="0" b="6985"/>
            <wp:wrapThrough wrapText="bothSides">
              <wp:wrapPolygon edited="0">
                <wp:start x="0" y="0"/>
                <wp:lineTo x="0" y="21470"/>
                <wp:lineTo x="21462" y="21470"/>
                <wp:lineTo x="21462" y="0"/>
                <wp:lineTo x="0" y="0"/>
              </wp:wrapPolygon>
            </wp:wrapThrough>
            <wp:docPr id="1" name="Afbeelding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fokke en sukk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304F0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9348D4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9348D4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9348D4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9348D4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9348D4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04F02" w:rsidRPr="00672456" w:rsidRDefault="00304F02" w:rsidP="00304F02">
      <w:pPr>
        <w:pStyle w:val="Kop1"/>
      </w:pPr>
      <w:bookmarkStart w:id="1" w:name="_Toc449083612"/>
      <w:bookmarkStart w:id="2" w:name="_Toc462307114"/>
      <w:r>
        <w:lastRenderedPageBreak/>
        <w:t>Inleiding</w:t>
      </w:r>
      <w:bookmarkEnd w:id="1"/>
      <w:bookmarkEnd w:id="2"/>
    </w:p>
    <w:p w:rsidR="00304F02" w:rsidRPr="00DF7909" w:rsidRDefault="00304F02" w:rsidP="00304F02">
      <w:pPr>
        <w:rPr>
          <w:rFonts w:ascii="Calibri" w:hAnsi="Calibri"/>
          <w:i/>
          <w:highlight w:val="lightGray"/>
        </w:rPr>
      </w:pPr>
      <w:r w:rsidRPr="00DF7909">
        <w:rPr>
          <w:rFonts w:ascii="Calibri" w:hAnsi="Calibri"/>
          <w:i/>
          <w:highlight w:val="lightGray"/>
        </w:rPr>
        <w:t>In dit ontwerp vind je een overzicht van de functionaliteiten waaraan de applicatie moet voldoen.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3" w:name="_Toc435780368"/>
      <w:bookmarkStart w:id="4" w:name="_Toc449083613"/>
      <w:r>
        <w:br w:type="page"/>
      </w:r>
    </w:p>
    <w:p w:rsidR="00304F02" w:rsidRPr="00672456" w:rsidRDefault="00304F02" w:rsidP="00304F02">
      <w:pPr>
        <w:pStyle w:val="Kop1"/>
      </w:pPr>
      <w:bookmarkStart w:id="5" w:name="_Toc462307115"/>
      <w:r>
        <w:lastRenderedPageBreak/>
        <w:t>Functionaliteiten</w:t>
      </w:r>
      <w:bookmarkEnd w:id="3"/>
      <w:bookmarkEnd w:id="4"/>
      <w:bookmarkEnd w:id="5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Hier vermeld je alle functionaliteiten (zie </w:t>
      </w:r>
      <w:proofErr w:type="spellStart"/>
      <w:r w:rsidRPr="000D7F7C">
        <w:rPr>
          <w:rFonts w:ascii="Calibri" w:hAnsi="Calibri"/>
          <w:i/>
          <w:highlight w:val="lightGray"/>
        </w:rPr>
        <w:t>PvE</w:t>
      </w:r>
      <w:proofErr w:type="spellEnd"/>
      <w:r w:rsidRPr="000D7F7C">
        <w:rPr>
          <w:rFonts w:ascii="Calibri" w:hAnsi="Calibri"/>
          <w:i/>
          <w:highlight w:val="lightGray"/>
        </w:rPr>
        <w:t xml:space="preserve">) die de applicatie gaat bieden. Geef hierbij duidelijk aan wat eisen en wensen zijn (prioriteiten). Zorg er voor dat het ook voor  niet </w:t>
      </w:r>
      <w:r>
        <w:rPr>
          <w:rFonts w:ascii="Calibri" w:hAnsi="Calibri"/>
          <w:i/>
          <w:highlight w:val="lightGray"/>
        </w:rPr>
        <w:t xml:space="preserve">vakgenoten </w:t>
      </w:r>
      <w:r w:rsidRPr="000D7F7C">
        <w:rPr>
          <w:rFonts w:ascii="Calibri" w:hAnsi="Calibri"/>
          <w:i/>
          <w:highlight w:val="lightGray"/>
        </w:rPr>
        <w:t xml:space="preserve"> duidelijk omschreven is. </w:t>
      </w:r>
    </w:p>
    <w:p w:rsidR="00304F02" w:rsidRPr="000D7F7C" w:rsidRDefault="00304F02" w:rsidP="00304F02">
      <w:pPr>
        <w:rPr>
          <w:rFonts w:ascii="Calibri" w:hAnsi="Calibri"/>
          <w:i/>
        </w:rPr>
      </w:pPr>
      <w:r w:rsidRPr="002A0B0F">
        <w:rPr>
          <w:rFonts w:ascii="Calibri" w:hAnsi="Calibri"/>
          <w:i/>
          <w:highlight w:val="lightGray"/>
        </w:rPr>
        <w:t xml:space="preserve">Maak gebruik van lijsten </w:t>
      </w:r>
      <w:r>
        <w:rPr>
          <w:rFonts w:ascii="Calibri" w:hAnsi="Calibri"/>
          <w:i/>
          <w:highlight w:val="lightGray"/>
        </w:rPr>
        <w:t xml:space="preserve">en/of schema’s. Denk hierbij aan </w:t>
      </w:r>
      <w:proofErr w:type="spellStart"/>
      <w:r>
        <w:rPr>
          <w:rFonts w:ascii="Calibri" w:hAnsi="Calibri"/>
          <w:i/>
          <w:highlight w:val="lightGray"/>
        </w:rPr>
        <w:t>Use</w:t>
      </w:r>
      <w:proofErr w:type="spellEnd"/>
      <w:r>
        <w:rPr>
          <w:rFonts w:ascii="Calibri" w:hAnsi="Calibri"/>
          <w:i/>
          <w:highlight w:val="lightGray"/>
        </w:rPr>
        <w:t xml:space="preserve"> Cases, Flowcharts, </w:t>
      </w:r>
      <w:proofErr w:type="spellStart"/>
      <w:r>
        <w:rPr>
          <w:rFonts w:ascii="Calibri" w:hAnsi="Calibri"/>
          <w:i/>
          <w:highlight w:val="lightGray"/>
        </w:rPr>
        <w:t>DFD</w:t>
      </w:r>
      <w:r w:rsidRPr="00304F02">
        <w:rPr>
          <w:rFonts w:ascii="Calibri" w:hAnsi="Calibri"/>
          <w:i/>
          <w:highlight w:val="lightGray"/>
        </w:rPr>
        <w:t>’s</w:t>
      </w:r>
      <w:proofErr w:type="spellEnd"/>
      <w:r w:rsidRPr="00304F02">
        <w:rPr>
          <w:rFonts w:ascii="Calibri" w:hAnsi="Calibri"/>
          <w:i/>
          <w:highlight w:val="lightGray"/>
        </w:rPr>
        <w:t xml:space="preserve"> etc.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6" w:name="_Toc435780369"/>
      <w:bookmarkStart w:id="7" w:name="_Toc449083614"/>
      <w:r>
        <w:br w:type="page"/>
      </w:r>
    </w:p>
    <w:p w:rsidR="00304F02" w:rsidRDefault="00304F02" w:rsidP="00304F02">
      <w:pPr>
        <w:pStyle w:val="Kop1"/>
      </w:pPr>
      <w:bookmarkStart w:id="8" w:name="_Toc462307116"/>
      <w:r>
        <w:lastRenderedPageBreak/>
        <w:t>Gebruikersschermen</w:t>
      </w:r>
      <w:bookmarkEnd w:id="6"/>
      <w:bookmarkEnd w:id="7"/>
      <w:bookmarkEnd w:id="8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Geef in één of meerdere schetsen aan, hoe de applicatie er uit gaat</w:t>
      </w:r>
      <w:r>
        <w:rPr>
          <w:rFonts w:ascii="Calibri" w:hAnsi="Calibri"/>
          <w:i/>
          <w:highlight w:val="lightGray"/>
        </w:rPr>
        <w:t xml:space="preserve"> </w:t>
      </w:r>
      <w:r w:rsidRPr="000D7F7C">
        <w:rPr>
          <w:rFonts w:ascii="Calibri" w:hAnsi="Calibri"/>
          <w:i/>
          <w:highlight w:val="lightGray"/>
        </w:rPr>
        <w:t xml:space="preserve"> zien. In deze schets(en) moeten duidelijk de onderstaande punten naar voren komen: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Lay-out applicatie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menu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content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Opmaak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Kleur gebruik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Lettertype </w:t>
      </w:r>
    </w:p>
    <w:p w:rsidR="00304F02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486E89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proofErr w:type="spellStart"/>
      <w:r w:rsidRPr="006360E2">
        <w:rPr>
          <w:rFonts w:ascii="Calibri" w:hAnsi="Calibri"/>
          <w:i/>
          <w:highlight w:val="lightGray"/>
        </w:rPr>
        <w:t>Behaviours</w:t>
      </w:r>
      <w:proofErr w:type="spellEnd"/>
      <w:r w:rsidRPr="006360E2">
        <w:rPr>
          <w:rFonts w:ascii="Calibri" w:hAnsi="Calibri"/>
          <w:i/>
          <w:highlight w:val="lightGray"/>
        </w:rPr>
        <w:t xml:space="preserve"> </w:t>
      </w:r>
      <w:r w:rsidRPr="00486E89">
        <w:rPr>
          <w:rFonts w:ascii="Calibri" w:hAnsi="Calibri"/>
          <w:i/>
          <w:highlight w:val="lightGray"/>
        </w:rPr>
        <w:t>(indien van toepassing)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9" w:name="_Toc447878399"/>
      <w:bookmarkStart w:id="10" w:name="_Toc449083615"/>
      <w:r>
        <w:br w:type="page"/>
      </w:r>
    </w:p>
    <w:p w:rsidR="00304F02" w:rsidRPr="00672456" w:rsidRDefault="00304F02" w:rsidP="00304F02">
      <w:pPr>
        <w:pStyle w:val="Kop1"/>
      </w:pPr>
      <w:bookmarkStart w:id="11" w:name="_Toc462307117"/>
      <w:r>
        <w:lastRenderedPageBreak/>
        <w:t>Navigatie</w:t>
      </w:r>
      <w:r w:rsidRPr="00137A1C">
        <w:t>structuur</w:t>
      </w:r>
      <w:bookmarkEnd w:id="9"/>
      <w:bookmarkEnd w:id="10"/>
      <w:bookmarkEnd w:id="11"/>
    </w:p>
    <w:p w:rsidR="00304F02" w:rsidRPr="00EA6B15" w:rsidRDefault="00304F02" w:rsidP="00304F02"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5903D" wp14:editId="1C0B276A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DFF7F" id="Rechte verbindingslijn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3CA46" wp14:editId="0DA3D0B0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A4C47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BtePhr4AAAAAkBAAAPAAAAZHJzL2Rvd25y&#10;ZXYueG1sTI/PToNAEIfvJr7DZky8GLrYUFKRpVGTpgdtjMUH2LIjENlZwi6U+vSOXvQ2f7785pt8&#10;M9tOTDj41pGC20UMAqlypqVawXu5jdYgfNBkdOcIFZzRw6a4vMh1ZtyJ3nA6hFpwCPlMK2hC6DMp&#10;fdWg1X7heiTefbjB6sDtUEsz6BOH204u4ziVVrfEFxrd41OD1edhtAp220d8Xp3HOjGrXXkzlS/7&#10;r9e1UtdX88M9iIBz+IPhR5/VoWCnoxvJeNEpiJI0XjGr4C4FwUCULBOujr8DWeTy/wfFN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BtePhr4AAAAAkBAAAPAAAAAAAAAAAAAAAAABQE&#10;AABkcnMvZG93bnJldi54bWxQSwUGAAAAAAQABADzAAAAIQ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9A55C" wp14:editId="1B99A7D2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79BC2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" strokecolor="black [3040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7DE41" wp14:editId="3EA661F1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A3B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83DFC" wp14:editId="273EA173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6D241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47565" wp14:editId="13D87B83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F4F34" id="Rechte verbindingslijn 5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UWqp/eIAAAALAQAADwAAAAAAAAAA&#10;AAAAAAAZBAAAZHJzL2Rvd25yZXYueG1sUEsFBgAAAAAEAAQA8wAAACgFAAAAAA==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color w:val="000000"/>
          <w:szCs w:val="20"/>
          <w:highlight w:val="lightGray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35780371"/>
      <w:bookmarkStart w:id="13" w:name="_Toc449083616"/>
      <w:r>
        <w:br w:type="page"/>
      </w:r>
    </w:p>
    <w:p w:rsidR="00304F02" w:rsidRDefault="00304F02" w:rsidP="00304F02">
      <w:pPr>
        <w:pStyle w:val="Kop1"/>
      </w:pPr>
      <w:bookmarkStart w:id="14" w:name="_Toc462307118"/>
      <w:r>
        <w:lastRenderedPageBreak/>
        <w:t>Formulierontwerp</w:t>
      </w:r>
      <w:bookmarkEnd w:id="12"/>
      <w:bookmarkEnd w:id="13"/>
      <w:bookmarkEnd w:id="14"/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:rsidR="00304F02" w:rsidRDefault="00304F02" w:rsidP="00304F02">
      <w:pPr>
        <w:pStyle w:val="Kop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>Beschrijf hoe de uitvoer / output van de applicatie is. Denk daarbij aan rapportages / overzichten / geluid en dergelijke.</w:t>
      </w:r>
    </w:p>
    <w:p w:rsidR="00E15D68" w:rsidRDefault="00E15D68" w:rsidP="00304F02">
      <w:pPr>
        <w:pStyle w:val="Kop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15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8D4" w:rsidRDefault="009348D4" w:rsidP="00E15D68">
      <w:pPr>
        <w:spacing w:line="240" w:lineRule="auto"/>
      </w:pPr>
      <w:r>
        <w:separator/>
      </w:r>
    </w:p>
  </w:endnote>
  <w:endnote w:type="continuationSeparator" w:id="0">
    <w:p w:rsidR="009348D4" w:rsidRDefault="009348D4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5D2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5D2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8D4" w:rsidRDefault="009348D4" w:rsidP="00E15D68">
      <w:pPr>
        <w:spacing w:line="240" w:lineRule="auto"/>
      </w:pPr>
      <w:r>
        <w:separator/>
      </w:r>
    </w:p>
  </w:footnote>
  <w:footnote w:type="continuationSeparator" w:id="0">
    <w:p w:rsidR="009348D4" w:rsidRDefault="009348D4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4F1" w:rsidRPr="00304F02" w:rsidRDefault="008374F1" w:rsidP="00304F0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065D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348D4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08246"/>
  <w15:docId w15:val="{CCD2DE72-5A93-456A-8160-B284D1EF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C78D0-2CF7-4214-A2E6-D80A3033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2</TotalTime>
  <Pages>8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Summa ICT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Sander Jochems</cp:lastModifiedBy>
  <cp:revision>3</cp:revision>
  <dcterms:created xsi:type="dcterms:W3CDTF">2016-09-22T09:30:00Z</dcterms:created>
  <dcterms:modified xsi:type="dcterms:W3CDTF">2018-02-06T10:29:00Z</dcterms:modified>
</cp:coreProperties>
</file>